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25" w:rsidRDefault="00584049">
      <w:bookmarkStart w:id="0" w:name="_GoBack"/>
      <w:bookmarkEnd w:id="0"/>
      <w:r>
        <w:rPr>
          <w:b/>
          <w:noProof/>
          <w:sz w:val="16"/>
          <w:szCs w:val="16"/>
        </w:rPr>
        <w:drawing>
          <wp:anchor distT="0" distB="0" distL="114300" distR="114300" simplePos="0" relativeHeight="251752448" behindDoc="0" locked="0" layoutInCell="1" allowOverlap="1" wp14:anchorId="1995C035" wp14:editId="20FB6748">
            <wp:simplePos x="0" y="0"/>
            <wp:positionH relativeFrom="column">
              <wp:posOffset>4779217</wp:posOffset>
            </wp:positionH>
            <wp:positionV relativeFrom="paragraph">
              <wp:posOffset>280035</wp:posOffset>
            </wp:positionV>
            <wp:extent cx="418786" cy="404037"/>
            <wp:effectExtent l="0" t="0" r="635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IA-FEDERAL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6" cy="40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49" w:rsidRPr="00637700" w:rsidRDefault="00584049" w:rsidP="00637700">
      <w:pPr>
        <w:spacing w:after="0"/>
        <w:rPr>
          <w:b/>
          <w:sz w:val="36"/>
          <w:szCs w:val="36"/>
        </w:rPr>
      </w:pPr>
      <w:r w:rsidRPr="00637700">
        <w:rPr>
          <w:b/>
          <w:sz w:val="36"/>
          <w:szCs w:val="36"/>
        </w:rPr>
        <w:t xml:space="preserve">Informe Policial Homologado </w:t>
      </w:r>
    </w:p>
    <w:p w:rsidR="006C1525" w:rsidRPr="00584049" w:rsidRDefault="00584049" w:rsidP="00584049">
      <w:pPr>
        <w:jc w:val="right"/>
        <w:rPr>
          <w:b/>
          <w:sz w:val="16"/>
          <w:szCs w:val="16"/>
        </w:rPr>
      </w:pPr>
      <w:r w:rsidRPr="00584049">
        <w:rPr>
          <w:b/>
          <w:sz w:val="16"/>
          <w:szCs w:val="16"/>
        </w:rPr>
        <w:t>Formato i-01-IPHFolio 1151</w:t>
      </w:r>
    </w:p>
    <w:p w:rsidR="00637700" w:rsidRDefault="00637700" w:rsidP="00637700"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874DB" wp14:editId="6C67A1EA">
                <wp:simplePos x="0" y="0"/>
                <wp:positionH relativeFrom="column">
                  <wp:posOffset>5080</wp:posOffset>
                </wp:positionH>
                <wp:positionV relativeFrom="paragraph">
                  <wp:posOffset>71755</wp:posOffset>
                </wp:positionV>
                <wp:extent cx="6407150" cy="254635"/>
                <wp:effectExtent l="0" t="0" r="12700" b="1206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F9D" w:rsidRPr="00842F9A" w:rsidRDefault="00551DFA" w:rsidP="003C3F9D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8 Cuadro de texto" o:spid="_x0000_s1026" type="#_x0000_t202" style="position:absolute;margin-left:.4pt;margin-top:5.65pt;width:504.5pt;height:2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" fillcolor="black [3213]" strokeweight=".5pt">
                <v:textbox>
                  <w:txbxContent>
                    <w:p w:rsidR="003C3F9D" w:rsidRPr="00842F9A" w:rsidRDefault="00551DFA" w:rsidP="003C3F9D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:rsidR="004815CE" w:rsidRDefault="004815CE" w:rsidP="00637700">
      <w:pPr>
        <w:spacing w:after="0"/>
      </w:pPr>
    </w:p>
    <w:p w:rsidR="00637700" w:rsidRPr="00551DFA" w:rsidRDefault="00674C0A" w:rsidP="00637700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3A3D7B" wp14:editId="13557BCA">
                <wp:simplePos x="0" y="0"/>
                <wp:positionH relativeFrom="column">
                  <wp:posOffset>4036856</wp:posOffset>
                </wp:positionH>
                <wp:positionV relativeFrom="paragraph">
                  <wp:posOffset>172720</wp:posOffset>
                </wp:positionV>
                <wp:extent cx="1924050" cy="0"/>
                <wp:effectExtent l="0" t="0" r="19050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3 Conector recto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13.6pt" to="469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" strokecolor="black [3213]"/>
            </w:pict>
          </mc:Fallback>
        </mc:AlternateContent>
      </w:r>
      <w:r w:rsidR="003B3051"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2AB820" wp14:editId="5AE67598">
                <wp:simplePos x="0" y="0"/>
                <wp:positionH relativeFrom="column">
                  <wp:posOffset>908211</wp:posOffset>
                </wp:positionH>
                <wp:positionV relativeFrom="paragraph">
                  <wp:posOffset>170815</wp:posOffset>
                </wp:positionV>
                <wp:extent cx="1924050" cy="0"/>
                <wp:effectExtent l="0" t="0" r="19050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3.45pt" to="22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" strokecolor="black [3213]"/>
            </w:pict>
          </mc:Fallback>
        </mc:AlternateContent>
      </w:r>
      <w:r w:rsidR="00637700" w:rsidRPr="00551DFA">
        <w:rPr>
          <w:sz w:val="20"/>
          <w:szCs w:val="20"/>
        </w:rPr>
        <w:t>Fecha del evento:</w:t>
      </w:r>
      <w:permStart w:id="757668632" w:edGrp="everyone"/>
      <w:sdt>
        <w:sdtPr>
          <w:rPr>
            <w:sz w:val="20"/>
            <w:szCs w:val="20"/>
          </w:rPr>
          <w:id w:val="-1961570401"/>
          <w:placeholder>
            <w:docPart w:val="940FD50A5D874630A508CD3194DEF626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AA340D">
            <w:rPr>
              <w:rStyle w:val="Textodelmarcadordeposicin"/>
            </w:rPr>
            <w:t xml:space="preserve">Seleccione </w:t>
          </w:r>
          <w:r w:rsidR="00AA340D" w:rsidRPr="00FF6F64">
            <w:rPr>
              <w:rStyle w:val="Textodelmarcadordeposicin"/>
            </w:rPr>
            <w:t>una fecha.</w:t>
          </w:r>
        </w:sdtContent>
      </w:sdt>
      <w:permEnd w:id="757668632"/>
      <w:r w:rsidR="00637700" w:rsidRPr="00551DFA">
        <w:rPr>
          <w:sz w:val="20"/>
          <w:szCs w:val="20"/>
        </w:rPr>
        <w:tab/>
      </w:r>
      <w:r w:rsidR="00AA340D">
        <w:rPr>
          <w:sz w:val="20"/>
          <w:szCs w:val="20"/>
        </w:rPr>
        <w:tab/>
      </w:r>
      <w:r w:rsidR="00AA340D">
        <w:rPr>
          <w:sz w:val="20"/>
          <w:szCs w:val="20"/>
        </w:rPr>
        <w:tab/>
      </w:r>
      <w:r w:rsidR="00637700" w:rsidRPr="00551DFA">
        <w:rPr>
          <w:sz w:val="20"/>
          <w:szCs w:val="20"/>
        </w:rPr>
        <w:t xml:space="preserve">Hora del evento: </w:t>
      </w:r>
      <w:permStart w:id="1480275743" w:edGrp="everyone"/>
      <w:sdt>
        <w:sdtPr>
          <w:rPr>
            <w:sz w:val="20"/>
            <w:szCs w:val="20"/>
          </w:rPr>
          <w:id w:val="-520078950"/>
          <w:placeholder>
            <w:docPart w:val="8975180DDCA442248A19E70C935005C3"/>
          </w:placeholder>
          <w:showingPlcHdr/>
          <w:text/>
        </w:sdtPr>
        <w:sdtEndPr/>
        <w:sdtContent>
          <w:r w:rsidRPr="00C235F3">
            <w:rPr>
              <w:rStyle w:val="Textodelmarcadordeposicin"/>
            </w:rPr>
            <w:t>Haga clic aquí para escribir texto.</w:t>
          </w:r>
        </w:sdtContent>
      </w:sdt>
      <w:permEnd w:id="1480275743"/>
    </w:p>
    <w:p w:rsidR="00637700" w:rsidRDefault="00637700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Fecha en la que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Hora en la que ocurrió el evento</w:t>
      </w:r>
    </w:p>
    <w:p w:rsidR="00C22063" w:rsidRPr="00551DFA" w:rsidRDefault="003B3051" w:rsidP="00C22063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ACCD31" wp14:editId="0448A267">
                <wp:simplePos x="0" y="0"/>
                <wp:positionH relativeFrom="column">
                  <wp:posOffset>441960</wp:posOffset>
                </wp:positionH>
                <wp:positionV relativeFrom="paragraph">
                  <wp:posOffset>171924</wp:posOffset>
                </wp:positionV>
                <wp:extent cx="1924050" cy="0"/>
                <wp:effectExtent l="0" t="0" r="19050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4 Conector recto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3.55pt" to="186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" strokecolor="black [3213]"/>
            </w:pict>
          </mc:Fallback>
        </mc:AlternateContent>
      </w:r>
      <w:r w:rsidR="00C22063" w:rsidRPr="00551DFA">
        <w:rPr>
          <w:sz w:val="20"/>
          <w:szCs w:val="20"/>
        </w:rPr>
        <w:t xml:space="preserve">Asunto: </w:t>
      </w:r>
      <w:permStart w:id="1986799804" w:edGrp="everyone"/>
      <w:sdt>
        <w:sdtPr>
          <w:rPr>
            <w:sz w:val="20"/>
            <w:szCs w:val="20"/>
          </w:rPr>
          <w:id w:val="1161124818"/>
          <w:placeholder>
            <w:docPart w:val="A38CA156A9CB4FFAABA318CDD1C7B0EC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986799804"/>
    </w:p>
    <w:p w:rsidR="00637700" w:rsidRDefault="00C22063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Escribir asunto del reporte</w:t>
      </w:r>
    </w:p>
    <w:p w:rsidR="00C22063" w:rsidRPr="00551DFA" w:rsidRDefault="00C22063" w:rsidP="00C22063">
      <w:pPr>
        <w:spacing w:after="0"/>
        <w:rPr>
          <w:sz w:val="20"/>
          <w:szCs w:val="20"/>
        </w:rPr>
      </w:pPr>
      <w:r w:rsidRPr="00551DFA">
        <w:rPr>
          <w:sz w:val="20"/>
          <w:szCs w:val="20"/>
        </w:rPr>
        <w:t xml:space="preserve">Participación: </w:t>
      </w:r>
      <w:r w:rsidRPr="00551DFA">
        <w:rPr>
          <w:sz w:val="20"/>
          <w:szCs w:val="20"/>
        </w:rPr>
        <w:tab/>
        <w:t>Ejecución</w:t>
      </w:r>
      <w:r w:rsidR="00674C0A">
        <w:rPr>
          <w:sz w:val="20"/>
          <w:szCs w:val="20"/>
        </w:rPr>
        <w:t xml:space="preserve">    </w:t>
      </w:r>
      <w:permStart w:id="2040359966" w:edGrp="everyone"/>
      <w:sdt>
        <w:sdtPr>
          <w:rPr>
            <w:sz w:val="20"/>
            <w:szCs w:val="20"/>
          </w:rPr>
          <w:id w:val="868722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2040359966"/>
      <w:r w:rsidRPr="00551DFA">
        <w:rPr>
          <w:sz w:val="20"/>
          <w:szCs w:val="20"/>
        </w:rPr>
        <w:tab/>
        <w:t>Apoyo</w:t>
      </w:r>
      <w:r w:rsidR="00674C0A">
        <w:rPr>
          <w:sz w:val="20"/>
          <w:szCs w:val="20"/>
        </w:rPr>
        <w:t xml:space="preserve">    </w:t>
      </w:r>
      <w:permStart w:id="887047700" w:edGrp="everyone"/>
      <w:sdt>
        <w:sdtPr>
          <w:rPr>
            <w:sz w:val="20"/>
            <w:szCs w:val="20"/>
          </w:rPr>
          <w:id w:val="884446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887047700"/>
      <w:r w:rsidR="00674C0A">
        <w:rPr>
          <w:sz w:val="20"/>
          <w:szCs w:val="20"/>
        </w:rPr>
        <w:t xml:space="preserve">      </w:t>
      </w:r>
      <w:r w:rsidRPr="00551DFA">
        <w:rPr>
          <w:sz w:val="20"/>
          <w:szCs w:val="20"/>
        </w:rPr>
        <w:t xml:space="preserve">Conocimiento </w:t>
      </w:r>
      <w:r w:rsidR="00674C0A">
        <w:rPr>
          <w:sz w:val="20"/>
          <w:szCs w:val="20"/>
        </w:rPr>
        <w:t xml:space="preserve">  </w:t>
      </w:r>
      <w:permStart w:id="2098470703" w:edGrp="everyone"/>
      <w:sdt>
        <w:sdtPr>
          <w:rPr>
            <w:sz w:val="20"/>
            <w:szCs w:val="20"/>
          </w:rPr>
          <w:id w:val="-344721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2098470703"/>
      <w:r w:rsidRPr="00551DFA">
        <w:rPr>
          <w:sz w:val="20"/>
          <w:szCs w:val="20"/>
        </w:rPr>
        <w:t xml:space="preserve">   </w:t>
      </w:r>
      <w:r w:rsidRPr="00551DFA">
        <w:rPr>
          <w:sz w:val="20"/>
          <w:szCs w:val="20"/>
        </w:rPr>
        <w:tab/>
      </w:r>
      <w:r w:rsidRPr="00551DFA">
        <w:rPr>
          <w:sz w:val="20"/>
          <w:szCs w:val="20"/>
        </w:rPr>
        <w:tab/>
      </w:r>
      <w:r w:rsidRPr="00551DFA">
        <w:rPr>
          <w:sz w:val="20"/>
          <w:szCs w:val="20"/>
        </w:rPr>
        <w:tab/>
        <w:t>Operativo:   Si</w:t>
      </w:r>
      <w:r w:rsidRPr="00551DFA">
        <w:rPr>
          <w:sz w:val="20"/>
          <w:szCs w:val="20"/>
        </w:rPr>
        <w:tab/>
      </w:r>
      <w:permStart w:id="128859646" w:edGrp="everyone"/>
      <w:sdt>
        <w:sdtPr>
          <w:rPr>
            <w:sz w:val="20"/>
            <w:szCs w:val="20"/>
          </w:rPr>
          <w:id w:val="-1709258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28859646"/>
      <w:r w:rsidRPr="00551DFA">
        <w:rPr>
          <w:sz w:val="20"/>
          <w:szCs w:val="20"/>
        </w:rPr>
        <w:t xml:space="preserve">        No</w:t>
      </w:r>
      <w:r w:rsidR="00674C0A">
        <w:rPr>
          <w:sz w:val="20"/>
          <w:szCs w:val="20"/>
        </w:rPr>
        <w:t xml:space="preserve">      </w:t>
      </w:r>
      <w:permStart w:id="577457280" w:edGrp="everyone"/>
      <w:sdt>
        <w:sdtPr>
          <w:rPr>
            <w:sz w:val="20"/>
            <w:szCs w:val="20"/>
          </w:rPr>
          <w:id w:val="2111694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577457280"/>
    </w:p>
    <w:p w:rsidR="00C22063" w:rsidRDefault="005842A6" w:rsidP="00C22063">
      <w:pPr>
        <w:rPr>
          <w:sz w:val="12"/>
          <w:szCs w:val="12"/>
        </w:rPr>
      </w:pP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98C5DB" wp14:editId="69EB45E9">
                <wp:simplePos x="0" y="0"/>
                <wp:positionH relativeFrom="column">
                  <wp:posOffset>0</wp:posOffset>
                </wp:positionH>
                <wp:positionV relativeFrom="paragraph">
                  <wp:posOffset>181449</wp:posOffset>
                </wp:positionV>
                <wp:extent cx="6407150" cy="254635"/>
                <wp:effectExtent l="0" t="0" r="12700" b="1206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A6" w:rsidRPr="00551DFA" w:rsidRDefault="005842A6" w:rsidP="005842A6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DF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7" type="#_x0000_t202" style="position:absolute;margin-left:0;margin-top:14.3pt;width:504.5pt;height:2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" filled="f" strokeweight=".5pt">
                <v:textbox>
                  <w:txbxContent>
                    <w:p w:rsidR="005842A6" w:rsidRPr="00551DFA" w:rsidRDefault="005842A6" w:rsidP="005842A6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DF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Ubicación</w:t>
                      </w:r>
                    </w:p>
                  </w:txbxContent>
                </v:textbox>
              </v:shape>
            </w:pict>
          </mc:Fallback>
        </mc:AlternateContent>
      </w:r>
      <w:r w:rsidR="00C22063">
        <w:rPr>
          <w:sz w:val="12"/>
          <w:szCs w:val="12"/>
        </w:rPr>
        <w:t>Tipo de participación que tuvo el elemento policial</w:t>
      </w:r>
    </w:p>
    <w:p w:rsidR="00C22063" w:rsidRDefault="00C22063" w:rsidP="00C22063"/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B7B001" wp14:editId="77E802EE">
                <wp:simplePos x="0" y="0"/>
                <wp:positionH relativeFrom="column">
                  <wp:posOffset>3751741</wp:posOffset>
                </wp:positionH>
                <wp:positionV relativeFrom="paragraph">
                  <wp:posOffset>162930</wp:posOffset>
                </wp:positionV>
                <wp:extent cx="2620370" cy="0"/>
                <wp:effectExtent l="0" t="0" r="27940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6 Conector recto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4pt,12.85pt" to="501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C56C3C" wp14:editId="22D5F25F">
                <wp:simplePos x="0" y="0"/>
                <wp:positionH relativeFrom="column">
                  <wp:posOffset>406021</wp:posOffset>
                </wp:positionH>
                <wp:positionV relativeFrom="paragraph">
                  <wp:posOffset>161129</wp:posOffset>
                </wp:positionV>
                <wp:extent cx="2620370" cy="0"/>
                <wp:effectExtent l="0" t="0" r="27940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5 Conector recto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5pt,12.7pt" to="238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Estado: </w:t>
      </w:r>
      <w:permStart w:id="664735755" w:edGrp="everyone"/>
      <w:sdt>
        <w:sdtPr>
          <w:rPr>
            <w:sz w:val="20"/>
            <w:szCs w:val="20"/>
          </w:rPr>
          <w:id w:val="-1654600052"/>
          <w:placeholder>
            <w:docPart w:val="5196395A31BF44ED84C93278A5B2ADE6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664735755"/>
      <w:r w:rsidR="005842A6" w:rsidRPr="00551DF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 xml:space="preserve">Municipio: </w:t>
      </w:r>
      <w:permStart w:id="1304571918" w:edGrp="everyone"/>
      <w:sdt>
        <w:sdtPr>
          <w:rPr>
            <w:sz w:val="20"/>
            <w:szCs w:val="20"/>
          </w:rPr>
          <w:id w:val="669385559"/>
          <w:placeholder>
            <w:docPart w:val="7E3A8025B0CE4887AAEA58A3257FF3A5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304571918"/>
    </w:p>
    <w:p w:rsidR="005842A6" w:rsidRDefault="005842A6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del estado donde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Escriba el nombre del municipio donde ocurrió el evento</w:t>
      </w:r>
    </w:p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1B1A2D" wp14:editId="1DC7D9B6">
                <wp:simplePos x="0" y="0"/>
                <wp:positionH relativeFrom="column">
                  <wp:posOffset>3312994</wp:posOffset>
                </wp:positionH>
                <wp:positionV relativeFrom="paragraph">
                  <wp:posOffset>160503</wp:posOffset>
                </wp:positionV>
                <wp:extent cx="777922" cy="0"/>
                <wp:effectExtent l="0" t="0" r="22225" b="19050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8 Conector recto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85pt,12.65pt" to="322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F7D8C9" wp14:editId="3D445D4E">
                <wp:simplePos x="0" y="0"/>
                <wp:positionH relativeFrom="column">
                  <wp:posOffset>441960</wp:posOffset>
                </wp:positionH>
                <wp:positionV relativeFrom="paragraph">
                  <wp:posOffset>161925</wp:posOffset>
                </wp:positionV>
                <wp:extent cx="2620010" cy="0"/>
                <wp:effectExtent l="0" t="0" r="27940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7 Conector recto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12.75pt" to="241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Colonia: </w:t>
      </w:r>
      <w:r w:rsidR="005842A6" w:rsidRPr="00551DFA">
        <w:rPr>
          <w:sz w:val="20"/>
          <w:szCs w:val="20"/>
        </w:rPr>
        <w:tab/>
      </w:r>
      <w:permStart w:id="2115199462" w:edGrp="everyone"/>
      <w:sdt>
        <w:sdtPr>
          <w:rPr>
            <w:sz w:val="20"/>
            <w:szCs w:val="20"/>
          </w:rPr>
          <w:id w:val="-337155157"/>
          <w:placeholder>
            <w:docPart w:val="50B89396FECA49EB8309DF8A05B9B89E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2115199462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 xml:space="preserve">CP: </w:t>
      </w:r>
      <w:permStart w:id="1662153541" w:edGrp="everyone"/>
      <w:sdt>
        <w:sdtPr>
          <w:rPr>
            <w:sz w:val="20"/>
            <w:szCs w:val="20"/>
          </w:rPr>
          <w:id w:val="-1052999839"/>
          <w:placeholder>
            <w:docPart w:val="87A3F7B345FE45B69CFFCAB8BE1B0327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662153541"/>
    </w:p>
    <w:p w:rsidR="005842A6" w:rsidRDefault="005842A6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de la colonia donde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Escriba el código postal</w:t>
      </w:r>
    </w:p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DC6BAF" wp14:editId="321BF137">
                <wp:simplePos x="0" y="0"/>
                <wp:positionH relativeFrom="column">
                  <wp:posOffset>3653790</wp:posOffset>
                </wp:positionH>
                <wp:positionV relativeFrom="paragraph">
                  <wp:posOffset>167005</wp:posOffset>
                </wp:positionV>
                <wp:extent cx="859790" cy="0"/>
                <wp:effectExtent l="0" t="0" r="16510" b="1905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0 Conector recto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7pt,13.15pt" to="355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01A03F" wp14:editId="5A6D85D9">
                <wp:simplePos x="0" y="0"/>
                <wp:positionH relativeFrom="column">
                  <wp:posOffset>5428397</wp:posOffset>
                </wp:positionH>
                <wp:positionV relativeFrom="paragraph">
                  <wp:posOffset>167337</wp:posOffset>
                </wp:positionV>
                <wp:extent cx="941335" cy="0"/>
                <wp:effectExtent l="0" t="0" r="11430" b="19050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3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45pt,13.2pt" to="501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B4C481" wp14:editId="4FE34734">
                <wp:simplePos x="0" y="0"/>
                <wp:positionH relativeFrom="column">
                  <wp:posOffset>303530</wp:posOffset>
                </wp:positionH>
                <wp:positionV relativeFrom="paragraph">
                  <wp:posOffset>167005</wp:posOffset>
                </wp:positionV>
                <wp:extent cx="2721610" cy="0"/>
                <wp:effectExtent l="0" t="0" r="21590" b="19050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9 Conector recto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9pt,13.15pt" to="238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Calle: </w:t>
      </w:r>
      <w:permStart w:id="1275754312" w:edGrp="everyone"/>
      <w:sdt>
        <w:sdtPr>
          <w:rPr>
            <w:sz w:val="20"/>
            <w:szCs w:val="20"/>
          </w:rPr>
          <w:id w:val="-1202015209"/>
          <w:placeholder>
            <w:docPart w:val="651D27DF28D34445A561ECB41C66E6EE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275754312"/>
      <w:r w:rsidR="005842A6" w:rsidRPr="00551DF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>No. Ext. :</w:t>
      </w:r>
      <w:r w:rsidR="00674C0A">
        <w:rPr>
          <w:sz w:val="20"/>
          <w:szCs w:val="20"/>
        </w:rPr>
        <w:t xml:space="preserve"> </w:t>
      </w:r>
      <w:permStart w:id="1071929648" w:edGrp="everyone"/>
      <w:sdt>
        <w:sdtPr>
          <w:rPr>
            <w:sz w:val="20"/>
            <w:szCs w:val="20"/>
          </w:rPr>
          <w:id w:val="-415249073"/>
          <w:placeholder>
            <w:docPart w:val="0351F62879524799A47380DB1D05F0B3"/>
          </w:placeholder>
          <w:showingPlcHdr/>
          <w:text/>
        </w:sdtPr>
        <w:sdtEndPr/>
        <w:sdtContent>
          <w:r w:rsidR="00674C0A">
            <w:rPr>
              <w:rStyle w:val="Textodelmarcadordeposicin"/>
            </w:rPr>
            <w:t>Haga clic aquí</w:t>
          </w:r>
        </w:sdtContent>
      </w:sdt>
      <w:permEnd w:id="1071929648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>No. Int. :</w:t>
      </w:r>
      <w:r w:rsidR="00674C0A">
        <w:rPr>
          <w:sz w:val="20"/>
          <w:szCs w:val="20"/>
        </w:rPr>
        <w:t xml:space="preserve"> </w:t>
      </w:r>
      <w:permStart w:id="1915698469" w:edGrp="everyone"/>
      <w:sdt>
        <w:sdtPr>
          <w:rPr>
            <w:sz w:val="20"/>
            <w:szCs w:val="20"/>
          </w:rPr>
          <w:id w:val="-84542155"/>
          <w:placeholder>
            <w:docPart w:val="46DED7BDFB3F4FF483CFAECF15D618AD"/>
          </w:placeholder>
          <w:showingPlcHdr/>
          <w:text/>
        </w:sdtPr>
        <w:sdtEndPr/>
        <w:sdtContent>
          <w:r w:rsidR="00674C0A">
            <w:rPr>
              <w:rStyle w:val="Textodelmarcadordeposicin"/>
            </w:rPr>
            <w:t>Haga clic aquí</w:t>
          </w:r>
        </w:sdtContent>
      </w:sdt>
      <w:permEnd w:id="1915698469"/>
      <w:r w:rsidR="005842A6" w:rsidRPr="00551DFA">
        <w:rPr>
          <w:sz w:val="20"/>
          <w:szCs w:val="20"/>
        </w:rPr>
        <w:tab/>
      </w:r>
    </w:p>
    <w:p w:rsidR="005842A6" w:rsidRDefault="005842A6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de la calle donde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Anote el número exterior e interior (si aplica) del domicilio donde ocurrió el evento</w:t>
      </w:r>
    </w:p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998F3B" wp14:editId="4F18A67B">
                <wp:simplePos x="0" y="0"/>
                <wp:positionH relativeFrom="column">
                  <wp:posOffset>856397</wp:posOffset>
                </wp:positionH>
                <wp:positionV relativeFrom="paragraph">
                  <wp:posOffset>160522</wp:posOffset>
                </wp:positionV>
                <wp:extent cx="2168876" cy="0"/>
                <wp:effectExtent l="0" t="0" r="22225" b="1905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8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2.65pt" to="238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CDD98B" wp14:editId="281F93F9">
                <wp:simplePos x="0" y="0"/>
                <wp:positionH relativeFrom="column">
                  <wp:posOffset>3749675</wp:posOffset>
                </wp:positionH>
                <wp:positionV relativeFrom="paragraph">
                  <wp:posOffset>166531</wp:posOffset>
                </wp:positionV>
                <wp:extent cx="2620010" cy="0"/>
                <wp:effectExtent l="0" t="0" r="27940" b="190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2 Conector recto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25pt,13.1pt" to="50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Entre que calle: </w:t>
      </w:r>
      <w:permStart w:id="625492853" w:edGrp="everyone"/>
      <w:sdt>
        <w:sdtPr>
          <w:rPr>
            <w:sz w:val="20"/>
            <w:szCs w:val="20"/>
          </w:rPr>
          <w:id w:val="-718364177"/>
          <w:placeholder>
            <w:docPart w:val="966120CA68BC46A682D7ECD9D6ACA826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625492853"/>
      <w:r w:rsidR="005842A6" w:rsidRPr="00551DFA">
        <w:rPr>
          <w:sz w:val="20"/>
          <w:szCs w:val="20"/>
        </w:rPr>
        <w:tab/>
        <w:t xml:space="preserve">y que calle: </w:t>
      </w:r>
      <w:permStart w:id="703297588" w:edGrp="everyone"/>
      <w:sdt>
        <w:sdtPr>
          <w:rPr>
            <w:sz w:val="20"/>
            <w:szCs w:val="20"/>
          </w:rPr>
          <w:id w:val="1296949257"/>
          <w:placeholder>
            <w:docPart w:val="95A8D79DF2BE4176821892EB7C83792E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703297588"/>
    </w:p>
    <w:p w:rsidR="005842A6" w:rsidRDefault="003B3051" w:rsidP="005842A6">
      <w:pPr>
        <w:rPr>
          <w:sz w:val="12"/>
          <w:szCs w:val="12"/>
        </w:rPr>
      </w:pP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E8C56F" wp14:editId="08EB2046">
                <wp:simplePos x="0" y="0"/>
                <wp:positionH relativeFrom="column">
                  <wp:posOffset>1905</wp:posOffset>
                </wp:positionH>
                <wp:positionV relativeFrom="paragraph">
                  <wp:posOffset>179866</wp:posOffset>
                </wp:positionV>
                <wp:extent cx="6407150" cy="254635"/>
                <wp:effectExtent l="0" t="0" r="12700" b="12065"/>
                <wp:wrapNone/>
                <wp:docPr id="290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1" w:rsidRPr="00551DFA" w:rsidRDefault="003B3051" w:rsidP="00551DF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51DFA">
                              <w:rPr>
                                <w:sz w:val="20"/>
                                <w:szCs w:val="20"/>
                              </w:rPr>
                              <w:t>Descripción de los hechos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uadro de texto" o:spid="_x0000_s1028" type="#_x0000_t202" style="position:absolute;margin-left:.15pt;margin-top:14.15pt;width:504.5pt;height:2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" filled="f" strokeweight=".5pt">
                <v:textbox>
                  <w:txbxContent>
                    <w:p w:rsidR="003B3051" w:rsidRPr="00551DFA" w:rsidRDefault="003B3051" w:rsidP="00551DF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51DFA">
                        <w:rPr>
                          <w:sz w:val="20"/>
                          <w:szCs w:val="20"/>
                        </w:rPr>
                        <w:t>Descripción de los hechos</w:t>
                      </w:r>
                    </w:p>
                  </w:txbxContent>
                </v:textbox>
              </v:shape>
            </w:pict>
          </mc:Fallback>
        </mc:AlternateContent>
      </w:r>
      <w:r w:rsidR="005842A6">
        <w:rPr>
          <w:sz w:val="12"/>
          <w:szCs w:val="12"/>
        </w:rPr>
        <w:t>Escriba el nombre de la colonia donde ocurrió el evento</w:t>
      </w:r>
      <w:r w:rsidR="005842A6">
        <w:rPr>
          <w:sz w:val="12"/>
          <w:szCs w:val="12"/>
        </w:rPr>
        <w:tab/>
      </w:r>
      <w:r w:rsidR="005842A6">
        <w:rPr>
          <w:sz w:val="12"/>
          <w:szCs w:val="12"/>
        </w:rPr>
        <w:tab/>
      </w:r>
      <w:r w:rsidR="005842A6">
        <w:rPr>
          <w:sz w:val="12"/>
          <w:szCs w:val="12"/>
        </w:rPr>
        <w:tab/>
      </w:r>
      <w:r w:rsidR="005842A6">
        <w:rPr>
          <w:sz w:val="12"/>
          <w:szCs w:val="12"/>
        </w:rPr>
        <w:tab/>
        <w:t>Escriba el código postal</w:t>
      </w:r>
    </w:p>
    <w:p w:rsidR="005842A6" w:rsidRDefault="005842A6" w:rsidP="003B3051">
      <w:pPr>
        <w:spacing w:after="0"/>
      </w:pPr>
    </w:p>
    <w:p w:rsidR="003B3051" w:rsidRDefault="003B3051" w:rsidP="00C22063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63091A" wp14:editId="5660FDFD">
                <wp:simplePos x="0" y="0"/>
                <wp:positionH relativeFrom="column">
                  <wp:posOffset>3412</wp:posOffset>
                </wp:positionH>
                <wp:positionV relativeFrom="paragraph">
                  <wp:posOffset>172180</wp:posOffset>
                </wp:positionV>
                <wp:extent cx="6407150" cy="3678071"/>
                <wp:effectExtent l="0" t="0" r="12700" b="17780"/>
                <wp:wrapNone/>
                <wp:docPr id="291" name="2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367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ermStart w:id="656938979" w:edGrp="everyone" w:displacedByCustomXml="next"/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id w:val="-1828981727"/>
                              <w:showingPlcHdr/>
                              <w:text w:multiLine="1"/>
                            </w:sdtPr>
                            <w:sdtEndPr/>
                            <w:sdtContent>
                              <w:p w:rsidR="003B3051" w:rsidRPr="00551DFA" w:rsidRDefault="00674C0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</w:p>
                            </w:sdtContent>
                          </w:sdt>
                          <w:permEnd w:id="656938979" w:displacedByCustomXml="prev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uadro de texto" o:spid="_x0000_s1029" type="#_x0000_t202" style="position:absolute;margin-left:.25pt;margin-top:13.55pt;width:504.5pt;height:289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" fillcolor="white [3201]" strokeweight=".5pt">
                <v:textbox>
                  <w:txbxContent>
                    <w:permStart w:id="656938979" w:edGrp="everyone" w:displacedByCustomXml="next"/>
                    <w:sdt>
                      <w:sdtPr>
                        <w:rPr>
                          <w:sz w:val="20"/>
                          <w:szCs w:val="20"/>
                        </w:rPr>
                        <w:id w:val="-1828981727"/>
                        <w:showingPlcHdr/>
                        <w:text w:multiLine="1"/>
                      </w:sdtPr>
                      <w:sdtEndPr/>
                      <w:sdtContent>
                        <w:p w:rsidR="003B3051" w:rsidRPr="00551DFA" w:rsidRDefault="00674C0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</w:p>
                      </w:sdtContent>
                    </w:sdt>
                    <w:permEnd w:id="656938979" w:displacedByCustomXml="prev"/>
                  </w:txbxContent>
                </v:textbox>
              </v:shape>
            </w:pict>
          </mc:Fallback>
        </mc:AlternateContent>
      </w:r>
      <w:r>
        <w:rPr>
          <w:sz w:val="12"/>
          <w:szCs w:val="12"/>
        </w:rPr>
        <w:t>Escriba detalladamente y en orden cronológico los hechos ocurridos, debe ser información basada en hechos reales sin opiniones personales</w:t>
      </w:r>
    </w:p>
    <w:p w:rsidR="003B3051" w:rsidRDefault="003B3051">
      <w:r>
        <w:br w:type="page"/>
      </w:r>
    </w:p>
    <w:p w:rsidR="003B3051" w:rsidRPr="00221ADA" w:rsidRDefault="00221ADA" w:rsidP="00221ADA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915834" wp14:editId="0EF1735F">
                <wp:simplePos x="0" y="0"/>
                <wp:positionH relativeFrom="column">
                  <wp:posOffset>4868545</wp:posOffset>
                </wp:positionH>
                <wp:positionV relativeFrom="paragraph">
                  <wp:posOffset>156845</wp:posOffset>
                </wp:positionV>
                <wp:extent cx="1541145" cy="0"/>
                <wp:effectExtent l="0" t="0" r="20955" b="19050"/>
                <wp:wrapNone/>
                <wp:docPr id="341" name="3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1 Conector recto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12.35pt" to="504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D32A59" wp14:editId="320C4A76">
                <wp:simplePos x="0" y="0"/>
                <wp:positionH relativeFrom="column">
                  <wp:posOffset>3065306</wp:posOffset>
                </wp:positionH>
                <wp:positionV relativeFrom="paragraph">
                  <wp:posOffset>165100</wp:posOffset>
                </wp:positionV>
                <wp:extent cx="1166495" cy="0"/>
                <wp:effectExtent l="0" t="0" r="14605" b="19050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0 Conector recto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35pt,13pt" to="333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3DEFFB" wp14:editId="642C5EC7">
                <wp:simplePos x="0" y="0"/>
                <wp:positionH relativeFrom="column">
                  <wp:posOffset>883474</wp:posOffset>
                </wp:positionH>
                <wp:positionV relativeFrom="paragraph">
                  <wp:posOffset>170180</wp:posOffset>
                </wp:positionV>
                <wp:extent cx="1166884" cy="0"/>
                <wp:effectExtent l="0" t="0" r="14605" b="19050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5 Conector recto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55pt,13.4pt" to="161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" strokecolor="black [3213]"/>
            </w:pict>
          </mc:Fallback>
        </mc:AlternateContent>
      </w:r>
      <w:r w:rsidR="003B3051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2F17A8" wp14:editId="65AB69A9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04" name="3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1" w:rsidRPr="00842F9A" w:rsidRDefault="00551DFA" w:rsidP="003B3051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Personas Involucradas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uadro de texto" o:spid="_x0000_s1030" type="#_x0000_t202" style="position:absolute;margin-left:.4pt;margin-top:-29.8pt;width:504.5pt;height:20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" fillcolor="black [3213]" strokeweight=".5pt">
                <v:textbox>
                  <w:txbxContent>
                    <w:p w:rsidR="003B3051" w:rsidRPr="00842F9A" w:rsidRDefault="00551DFA" w:rsidP="003B3051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Personas Involucradas</w:t>
                      </w:r>
                    </w:p>
                  </w:txbxContent>
                </v:textbox>
              </v:shape>
            </w:pict>
          </mc:Fallback>
        </mc:AlternateContent>
      </w:r>
      <w:r w:rsidR="003B3051" w:rsidRPr="00221ADA">
        <w:rPr>
          <w:sz w:val="20"/>
          <w:szCs w:val="20"/>
        </w:rPr>
        <w:t xml:space="preserve">Apellido Paterno: </w:t>
      </w:r>
      <w:permStart w:id="641751753" w:edGrp="everyone"/>
      <w:sdt>
        <w:sdtPr>
          <w:rPr>
            <w:sz w:val="20"/>
            <w:szCs w:val="20"/>
          </w:rPr>
          <w:id w:val="-828819864"/>
          <w:placeholder>
            <w:docPart w:val="CAB65B8AF9E2460591E841073B7A857F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641751753"/>
      <w:r w:rsidR="003B3051" w:rsidRPr="00221ADA">
        <w:rPr>
          <w:sz w:val="20"/>
          <w:szCs w:val="20"/>
        </w:rPr>
        <w:tab/>
      </w:r>
      <w:r w:rsidR="00674C0A">
        <w:rPr>
          <w:sz w:val="20"/>
          <w:szCs w:val="20"/>
        </w:rPr>
        <w:t xml:space="preserve">           </w:t>
      </w:r>
      <w:r w:rsidR="003B3051" w:rsidRPr="00221ADA">
        <w:rPr>
          <w:sz w:val="20"/>
          <w:szCs w:val="20"/>
        </w:rPr>
        <w:t xml:space="preserve">Apellido Materno: </w:t>
      </w:r>
      <w:permStart w:id="737025883" w:edGrp="everyone"/>
      <w:sdt>
        <w:sdtPr>
          <w:rPr>
            <w:sz w:val="20"/>
            <w:szCs w:val="20"/>
          </w:rPr>
          <w:id w:val="1254097526"/>
          <w:placeholder>
            <w:docPart w:val="0A8F47D0D7014C19BB703DF7370D67A6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737025883"/>
      <w:r w:rsidR="00674C0A">
        <w:rPr>
          <w:sz w:val="20"/>
          <w:szCs w:val="20"/>
        </w:rPr>
        <w:tab/>
        <w:t xml:space="preserve">         </w:t>
      </w:r>
      <w:r w:rsidRPr="00221ADA">
        <w:rPr>
          <w:sz w:val="20"/>
          <w:szCs w:val="20"/>
        </w:rPr>
        <w:t>Nombe(s):</w:t>
      </w:r>
      <w:r w:rsidR="00674C0A">
        <w:rPr>
          <w:sz w:val="20"/>
          <w:szCs w:val="20"/>
        </w:rPr>
        <w:t xml:space="preserve"> </w:t>
      </w:r>
      <w:permStart w:id="1245318086" w:edGrp="everyone"/>
      <w:sdt>
        <w:sdtPr>
          <w:rPr>
            <w:sz w:val="20"/>
            <w:szCs w:val="20"/>
          </w:rPr>
          <w:id w:val="1066229093"/>
          <w:placeholder>
            <w:docPart w:val="2C15BEC134B74E3F8811FF2D94621D69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245318086"/>
    </w:p>
    <w:p w:rsidR="003B3051" w:rsidRDefault="00221ADA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completo de la víctima</w:t>
      </w:r>
    </w:p>
    <w:p w:rsidR="003B3051" w:rsidRDefault="003B3051" w:rsidP="003B3051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A674EF" wp14:editId="5CE0C213">
                <wp:simplePos x="0" y="0"/>
                <wp:positionH relativeFrom="column">
                  <wp:posOffset>283191</wp:posOffset>
                </wp:positionH>
                <wp:positionV relativeFrom="paragraph">
                  <wp:posOffset>174739</wp:posOffset>
                </wp:positionV>
                <wp:extent cx="832513" cy="0"/>
                <wp:effectExtent l="0" t="0" r="24765" b="1905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8 Conector recto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3pt,13.75pt" to="87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" strokecolor="black [3213]"/>
            </w:pict>
          </mc:Fallback>
        </mc:AlternateContent>
      </w:r>
      <w:r w:rsidR="00221ADA">
        <w:rPr>
          <w:sz w:val="20"/>
          <w:szCs w:val="20"/>
        </w:rPr>
        <w:t>Edad</w:t>
      </w:r>
      <w:r w:rsidRPr="00221ADA">
        <w:rPr>
          <w:sz w:val="20"/>
          <w:szCs w:val="20"/>
        </w:rPr>
        <w:t xml:space="preserve">: </w:t>
      </w:r>
      <w:permStart w:id="1494047712" w:edGrp="everyone"/>
      <w:sdt>
        <w:sdtPr>
          <w:rPr>
            <w:sz w:val="20"/>
            <w:szCs w:val="20"/>
          </w:rPr>
          <w:id w:val="-518081815"/>
          <w:placeholder>
            <w:docPart w:val="6D8D6050479745F58959F5499868C2D0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494047712"/>
      <w:r w:rsidR="00674C0A">
        <w:rPr>
          <w:sz w:val="20"/>
          <w:szCs w:val="20"/>
        </w:rPr>
        <w:tab/>
      </w:r>
      <w:r w:rsidR="00221ADA">
        <w:rPr>
          <w:sz w:val="20"/>
          <w:szCs w:val="20"/>
        </w:rPr>
        <w:t xml:space="preserve">Sexo: </w:t>
      </w:r>
      <w:r w:rsidR="00674C0A">
        <w:rPr>
          <w:sz w:val="20"/>
          <w:szCs w:val="20"/>
        </w:rPr>
        <w:t xml:space="preserve">  M     </w:t>
      </w:r>
      <w:permStart w:id="436736174" w:edGrp="everyone"/>
      <w:sdt>
        <w:sdtPr>
          <w:rPr>
            <w:sz w:val="20"/>
            <w:szCs w:val="20"/>
          </w:rPr>
          <w:id w:val="-1816320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436736174"/>
      <w:r w:rsidR="00674C0A">
        <w:rPr>
          <w:sz w:val="20"/>
          <w:szCs w:val="20"/>
        </w:rPr>
        <w:tab/>
        <w:t xml:space="preserve">F     </w:t>
      </w:r>
      <w:permStart w:id="518085488" w:edGrp="everyone"/>
      <w:sdt>
        <w:sdtPr>
          <w:rPr>
            <w:sz w:val="20"/>
            <w:szCs w:val="20"/>
          </w:rPr>
          <w:id w:val="-1093314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518085488"/>
    </w:p>
    <w:p w:rsidR="00221ADA" w:rsidRDefault="00221ADA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la edad en número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Masculino o femenino</w:t>
      </w:r>
    </w:p>
    <w:p w:rsidR="00221ADA" w:rsidRDefault="00221ADA" w:rsidP="00221ADA">
      <w:pPr>
        <w:spacing w:after="0"/>
        <w:rPr>
          <w:sz w:val="20"/>
          <w:szCs w:val="20"/>
        </w:rPr>
      </w:pPr>
      <w:r w:rsidRPr="00221ADA">
        <w:rPr>
          <w:sz w:val="20"/>
          <w:szCs w:val="20"/>
        </w:rPr>
        <w:t>Clasificación</w:t>
      </w:r>
      <w:r>
        <w:rPr>
          <w:sz w:val="20"/>
          <w:szCs w:val="20"/>
        </w:rPr>
        <w:t>:    Víctima</w:t>
      </w:r>
      <w:r>
        <w:rPr>
          <w:sz w:val="20"/>
          <w:szCs w:val="20"/>
        </w:rPr>
        <w:tab/>
      </w:r>
      <w:permStart w:id="2050245215" w:edGrp="everyone"/>
      <w:sdt>
        <w:sdtPr>
          <w:rPr>
            <w:sz w:val="20"/>
            <w:szCs w:val="20"/>
          </w:rPr>
          <w:id w:val="-234248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2050245215"/>
      <w:r>
        <w:rPr>
          <w:sz w:val="20"/>
          <w:szCs w:val="20"/>
        </w:rPr>
        <w:t xml:space="preserve">       Probable Responsable</w:t>
      </w:r>
      <w:r w:rsidRPr="00221ADA">
        <w:rPr>
          <w:sz w:val="20"/>
          <w:szCs w:val="20"/>
        </w:rPr>
        <w:t xml:space="preserve"> </w:t>
      </w:r>
      <w:r w:rsidR="00674C0A">
        <w:rPr>
          <w:sz w:val="20"/>
          <w:szCs w:val="20"/>
        </w:rPr>
        <w:t xml:space="preserve">    </w:t>
      </w:r>
      <w:permStart w:id="131364841" w:edGrp="everyone"/>
      <w:sdt>
        <w:sdtPr>
          <w:rPr>
            <w:sz w:val="20"/>
            <w:szCs w:val="20"/>
          </w:rPr>
          <w:id w:val="-775097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31364841"/>
    </w:p>
    <w:p w:rsidR="00221ADA" w:rsidRDefault="00221ADA" w:rsidP="00221ADA">
      <w:pPr>
        <w:rPr>
          <w:sz w:val="12"/>
          <w:szCs w:val="12"/>
        </w:rPr>
      </w:pPr>
      <w:r>
        <w:rPr>
          <w:sz w:val="12"/>
          <w:szCs w:val="12"/>
        </w:rPr>
        <w:t>Clasificación de la persona involucrada</w:t>
      </w: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E3DE87" wp14:editId="68DCAE4B">
                <wp:simplePos x="0" y="0"/>
                <wp:positionH relativeFrom="column">
                  <wp:posOffset>1905</wp:posOffset>
                </wp:positionH>
                <wp:positionV relativeFrom="paragraph">
                  <wp:posOffset>179866</wp:posOffset>
                </wp:positionV>
                <wp:extent cx="6407150" cy="254635"/>
                <wp:effectExtent l="0" t="0" r="12700" b="12065"/>
                <wp:wrapNone/>
                <wp:docPr id="360" name="3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ADA" w:rsidRPr="005842A6" w:rsidRDefault="00551DFA" w:rsidP="00221AD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Probables Delitos o Faltas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0 Cuadro de texto" o:spid="_x0000_s1031" type="#_x0000_t202" style="position:absolute;margin-left:.15pt;margin-top:14.15pt;width:504.5pt;height:20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" filled="f" strokeweight=".5pt">
                <v:textbox>
                  <w:txbxContent>
                    <w:p w:rsidR="00221ADA" w:rsidRPr="005842A6" w:rsidRDefault="00551DFA" w:rsidP="00221AD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Probables Delitos o Faltas Administrativas</w:t>
                      </w:r>
                    </w:p>
                  </w:txbxContent>
                </v:textbox>
              </v:shape>
            </w:pict>
          </mc:Fallback>
        </mc:AlternateContent>
      </w:r>
    </w:p>
    <w:p w:rsidR="00221ADA" w:rsidRDefault="00221ADA" w:rsidP="00221ADA">
      <w:pPr>
        <w:spacing w:after="0"/>
      </w:pPr>
    </w:p>
    <w:p w:rsidR="00221ADA" w:rsidRDefault="00221ADA" w:rsidP="00221ADA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113587" wp14:editId="5D3F301E">
                <wp:simplePos x="0" y="0"/>
                <wp:positionH relativeFrom="column">
                  <wp:posOffset>3412</wp:posOffset>
                </wp:positionH>
                <wp:positionV relativeFrom="paragraph">
                  <wp:posOffset>170294</wp:posOffset>
                </wp:positionV>
                <wp:extent cx="6407150" cy="409433"/>
                <wp:effectExtent l="0" t="0" r="12700" b="10160"/>
                <wp:wrapNone/>
                <wp:docPr id="361" name="3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ermStart w:id="846490138" w:edGrp="everyone" w:displacedByCustomXml="next"/>
                          <w:sdt>
                            <w:sdtPr>
                              <w:id w:val="1789844308"/>
                              <w:showingPlcHdr/>
                              <w:text w:multiLine="1"/>
                            </w:sdtPr>
                            <w:sdtEndPr/>
                            <w:sdtContent>
                              <w:p w:rsidR="00221ADA" w:rsidRDefault="00674C0A" w:rsidP="00221ADA">
                                <w:r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</w:p>
                            </w:sdtContent>
                          </w:sdt>
                          <w:permEnd w:id="846490138" w:displacedByCustomXml="prev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1 Cuadro de texto" o:spid="_x0000_s1032" type="#_x0000_t202" style="position:absolute;margin-left:.25pt;margin-top:13.4pt;width:504.5pt;height:32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" fillcolor="white [3201]" strokeweight=".5pt">
                <v:textbox>
                  <w:txbxContent>
                    <w:permStart w:id="846490138" w:edGrp="everyone" w:displacedByCustomXml="next"/>
                    <w:sdt>
                      <w:sdtPr>
                        <w:id w:val="1789844308"/>
                        <w:showingPlcHdr/>
                        <w:text w:multiLine="1"/>
                      </w:sdtPr>
                      <w:sdtEndPr/>
                      <w:sdtContent>
                        <w:p w:rsidR="00221ADA" w:rsidRDefault="00674C0A" w:rsidP="00221ADA">
                          <w:r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</w:p>
                      </w:sdtContent>
                    </w:sdt>
                    <w:permEnd w:id="846490138" w:displacedByCustomXml="prev"/>
                  </w:txbxContent>
                </v:textbox>
              </v:shape>
            </w:pict>
          </mc:Fallback>
        </mc:AlternateContent>
      </w:r>
      <w:r w:rsidR="00551DFA">
        <w:rPr>
          <w:sz w:val="12"/>
          <w:szCs w:val="12"/>
        </w:rPr>
        <w:t>Acción por la cual se inculpa a la persona</w:t>
      </w:r>
    </w:p>
    <w:p w:rsidR="00221ADA" w:rsidRPr="00221ADA" w:rsidRDefault="00221ADA" w:rsidP="00221ADA">
      <w:pPr>
        <w:rPr>
          <w:sz w:val="20"/>
          <w:szCs w:val="20"/>
        </w:rPr>
      </w:pPr>
    </w:p>
    <w:p w:rsidR="00551DFA" w:rsidRPr="00E041A8" w:rsidRDefault="00551DFA" w:rsidP="00C22063">
      <w:pPr>
        <w:rPr>
          <w:sz w:val="20"/>
          <w:szCs w:val="20"/>
        </w:rPr>
      </w:pPr>
    </w:p>
    <w:p w:rsidR="00551DFA" w:rsidRDefault="00551DFA" w:rsidP="00C22063"/>
    <w:p w:rsidR="00551DFA" w:rsidRPr="00221ADA" w:rsidRDefault="00551DFA" w:rsidP="0081766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DCD402" wp14:editId="42BE2BB1">
                <wp:simplePos x="0" y="0"/>
                <wp:positionH relativeFrom="column">
                  <wp:posOffset>4234218</wp:posOffset>
                </wp:positionH>
                <wp:positionV relativeFrom="paragraph">
                  <wp:posOffset>157641</wp:posOffset>
                </wp:positionV>
                <wp:extent cx="2115403" cy="0"/>
                <wp:effectExtent l="0" t="0" r="18415" b="19050"/>
                <wp:wrapNone/>
                <wp:docPr id="367" name="3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4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7 Conector recto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pt,12.4pt" to="49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9EEC69" wp14:editId="2FE03A15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70" name="3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DFA" w:rsidRPr="00842F9A" w:rsidRDefault="00551DFA" w:rsidP="00551DFA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Medios de </w:t>
                            </w:r>
                            <w:r w:rsidR="00A75CB6"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Transporte I</w:t>
                            </w: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nvolucrados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0 Cuadro de texto" o:spid="_x0000_s1033" type="#_x0000_t202" style="position:absolute;margin-left:.4pt;margin-top:-29.8pt;width:504.5pt;height:20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" fillcolor="black [3213]" strokeweight=".5pt">
                <v:textbox>
                  <w:txbxContent>
                    <w:p w:rsidR="00551DFA" w:rsidRPr="00842F9A" w:rsidRDefault="00551DFA" w:rsidP="00551DFA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Medios de </w:t>
                      </w:r>
                      <w:r w:rsidR="00A75CB6"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Transporte I</w:t>
                      </w: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nvolucrados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Tipo</w:t>
      </w:r>
      <w:r w:rsidRPr="00221ADA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Terrestre</w:t>
      </w:r>
      <w:r w:rsidR="00674C0A">
        <w:rPr>
          <w:sz w:val="20"/>
          <w:szCs w:val="20"/>
        </w:rPr>
        <w:t xml:space="preserve">     </w:t>
      </w:r>
      <w:permStart w:id="2019496433" w:edGrp="everyone"/>
      <w:sdt>
        <w:sdtPr>
          <w:rPr>
            <w:sz w:val="20"/>
            <w:szCs w:val="20"/>
          </w:rPr>
          <w:id w:val="54341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2019496433"/>
      <w:r>
        <w:rPr>
          <w:sz w:val="20"/>
          <w:szCs w:val="20"/>
        </w:rPr>
        <w:tab/>
        <w:t>Marítimo</w:t>
      </w:r>
      <w:r w:rsidR="00674C0A">
        <w:rPr>
          <w:sz w:val="20"/>
          <w:szCs w:val="20"/>
        </w:rPr>
        <w:t xml:space="preserve">     </w:t>
      </w:r>
      <w:permStart w:id="1802443820" w:edGrp="everyone"/>
      <w:sdt>
        <w:sdtPr>
          <w:rPr>
            <w:sz w:val="20"/>
            <w:szCs w:val="20"/>
          </w:rPr>
          <w:id w:val="-288825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802443820"/>
      <w:r>
        <w:rPr>
          <w:sz w:val="20"/>
          <w:szCs w:val="20"/>
        </w:rPr>
        <w:tab/>
        <w:t>Aéreo</w:t>
      </w:r>
      <w:r w:rsidR="00674C0A">
        <w:rPr>
          <w:sz w:val="20"/>
          <w:szCs w:val="20"/>
        </w:rPr>
        <w:t xml:space="preserve">     </w:t>
      </w:r>
      <w:permStart w:id="1816220559" w:edGrp="everyone"/>
      <w:sdt>
        <w:sdtPr>
          <w:rPr>
            <w:sz w:val="20"/>
            <w:szCs w:val="20"/>
          </w:rPr>
          <w:id w:val="1414665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816220559"/>
      <w:r w:rsidR="00674C0A">
        <w:rPr>
          <w:sz w:val="20"/>
          <w:szCs w:val="20"/>
        </w:rPr>
        <w:tab/>
      </w:r>
      <w:r>
        <w:rPr>
          <w:sz w:val="20"/>
          <w:szCs w:val="20"/>
        </w:rPr>
        <w:t>Especifíque:</w:t>
      </w:r>
      <w:r w:rsidR="00674C0A">
        <w:rPr>
          <w:sz w:val="20"/>
          <w:szCs w:val="20"/>
        </w:rPr>
        <w:t xml:space="preserve"> </w:t>
      </w:r>
      <w:permStart w:id="384450671" w:edGrp="everyone"/>
      <w:sdt>
        <w:sdtPr>
          <w:rPr>
            <w:sz w:val="20"/>
            <w:szCs w:val="20"/>
          </w:rPr>
          <w:id w:val="-687681446"/>
          <w:placeholder>
            <w:docPart w:val="CC1F0FD11A584CA99DF670962CF0265D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384450671"/>
    </w:p>
    <w:p w:rsidR="004474A0" w:rsidRDefault="004474A0" w:rsidP="004474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Asegurado</w:t>
      </w:r>
      <w:r w:rsidR="00674C0A">
        <w:rPr>
          <w:sz w:val="20"/>
          <w:szCs w:val="20"/>
        </w:rPr>
        <w:t xml:space="preserve">    </w:t>
      </w:r>
      <w:permStart w:id="1571637555" w:edGrp="everyone"/>
      <w:sdt>
        <w:sdtPr>
          <w:rPr>
            <w:sz w:val="20"/>
            <w:szCs w:val="20"/>
          </w:rPr>
          <w:id w:val="659051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571637555"/>
      <w:r>
        <w:rPr>
          <w:sz w:val="20"/>
          <w:szCs w:val="20"/>
        </w:rPr>
        <w:tab/>
        <w:t>Relacionado</w:t>
      </w:r>
      <w:r w:rsidR="00674C0A">
        <w:rPr>
          <w:sz w:val="20"/>
          <w:szCs w:val="20"/>
        </w:rPr>
        <w:t xml:space="preserve">    </w:t>
      </w:r>
      <w:permStart w:id="876022128" w:edGrp="everyone"/>
      <w:sdt>
        <w:sdtPr>
          <w:rPr>
            <w:sz w:val="20"/>
            <w:szCs w:val="20"/>
          </w:rPr>
          <w:id w:val="-1914611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876022128"/>
      <w:r>
        <w:rPr>
          <w:sz w:val="20"/>
          <w:szCs w:val="20"/>
        </w:rPr>
        <w:tab/>
        <w:t>Revisado</w:t>
      </w:r>
      <w:r w:rsidR="00674C0A">
        <w:rPr>
          <w:sz w:val="20"/>
          <w:szCs w:val="20"/>
        </w:rPr>
        <w:t xml:space="preserve">    </w:t>
      </w:r>
      <w:permStart w:id="614092021" w:edGrp="everyone"/>
      <w:sdt>
        <w:sdtPr>
          <w:rPr>
            <w:sz w:val="20"/>
            <w:szCs w:val="20"/>
          </w:rPr>
          <w:id w:val="761569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614092021"/>
      <w:r>
        <w:rPr>
          <w:sz w:val="20"/>
          <w:szCs w:val="20"/>
        </w:rPr>
        <w:tab/>
        <w:t>Involucrado</w:t>
      </w:r>
      <w:r w:rsidR="00674C0A">
        <w:rPr>
          <w:sz w:val="20"/>
          <w:szCs w:val="20"/>
        </w:rPr>
        <w:t xml:space="preserve">    </w:t>
      </w:r>
      <w:permStart w:id="802771550" w:edGrp="everyone"/>
      <w:sdt>
        <w:sdtPr>
          <w:rPr>
            <w:sz w:val="20"/>
            <w:szCs w:val="20"/>
          </w:rPr>
          <w:id w:val="-230318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802771550"/>
      <w:r>
        <w:rPr>
          <w:sz w:val="20"/>
          <w:szCs w:val="20"/>
        </w:rPr>
        <w:tab/>
        <w:t>Recuperado:    Con Detenido</w:t>
      </w:r>
      <w:r w:rsidR="00674C0A">
        <w:rPr>
          <w:sz w:val="20"/>
          <w:szCs w:val="20"/>
        </w:rPr>
        <w:t xml:space="preserve">    </w:t>
      </w:r>
      <w:permStart w:id="949249485" w:edGrp="everyone"/>
      <w:sdt>
        <w:sdtPr>
          <w:rPr>
            <w:sz w:val="20"/>
            <w:szCs w:val="20"/>
          </w:rPr>
          <w:id w:val="1529760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949249485"/>
      <w:r>
        <w:rPr>
          <w:sz w:val="20"/>
          <w:szCs w:val="20"/>
        </w:rPr>
        <w:tab/>
        <w:t>Sin Detenido</w:t>
      </w:r>
      <w:r w:rsidR="00674C0A">
        <w:rPr>
          <w:sz w:val="20"/>
          <w:szCs w:val="20"/>
        </w:rPr>
        <w:t xml:space="preserve">   </w:t>
      </w:r>
      <w:permStart w:id="1722889675" w:edGrp="everyone"/>
      <w:sdt>
        <w:sdtPr>
          <w:rPr>
            <w:sz w:val="20"/>
            <w:szCs w:val="20"/>
          </w:rPr>
          <w:id w:val="1278910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722889675"/>
    </w:p>
    <w:p w:rsidR="004474A0" w:rsidRDefault="00D234B7" w:rsidP="00551DFA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210B79" wp14:editId="36C2049D">
                <wp:simplePos x="0" y="0"/>
                <wp:positionH relativeFrom="column">
                  <wp:posOffset>2794000</wp:posOffset>
                </wp:positionH>
                <wp:positionV relativeFrom="paragraph">
                  <wp:posOffset>160020</wp:posOffset>
                </wp:positionV>
                <wp:extent cx="1562100" cy="0"/>
                <wp:effectExtent l="0" t="0" r="19050" b="19050"/>
                <wp:wrapNone/>
                <wp:docPr id="373" name="3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3 Conector recto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2.6pt" to="34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37C4D7" wp14:editId="128742BA">
                <wp:simplePos x="0" y="0"/>
                <wp:positionH relativeFrom="column">
                  <wp:posOffset>5184804</wp:posOffset>
                </wp:positionH>
                <wp:positionV relativeFrom="paragraph">
                  <wp:posOffset>155471</wp:posOffset>
                </wp:positionV>
                <wp:extent cx="1166884" cy="0"/>
                <wp:effectExtent l="0" t="0" r="14605" b="19050"/>
                <wp:wrapNone/>
                <wp:docPr id="374" name="3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4 Conector recto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12.25pt" to="500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178C25" wp14:editId="24685896">
                <wp:simplePos x="0" y="0"/>
                <wp:positionH relativeFrom="column">
                  <wp:posOffset>351430</wp:posOffset>
                </wp:positionH>
                <wp:positionV relativeFrom="paragraph">
                  <wp:posOffset>160162</wp:posOffset>
                </wp:positionV>
                <wp:extent cx="1767385" cy="0"/>
                <wp:effectExtent l="0" t="0" r="23495" b="19050"/>
                <wp:wrapNone/>
                <wp:docPr id="372" name="3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2 Conector recto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2.6pt" to="166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" strokecolor="black [3213]"/>
            </w:pict>
          </mc:Fallback>
        </mc:AlternateContent>
      </w:r>
      <w:r w:rsidR="004474A0">
        <w:rPr>
          <w:sz w:val="20"/>
          <w:szCs w:val="20"/>
        </w:rPr>
        <w:t xml:space="preserve">Marca: </w:t>
      </w:r>
      <w:permStart w:id="760108498" w:edGrp="everyone"/>
      <w:sdt>
        <w:sdtPr>
          <w:rPr>
            <w:sz w:val="20"/>
            <w:szCs w:val="20"/>
          </w:rPr>
          <w:id w:val="-2087515795"/>
          <w:placeholder>
            <w:docPart w:val="3E1BABCBB0414C3AA926431C203519B7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760108498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 xml:space="preserve">Submarca: </w:t>
      </w:r>
      <w:permStart w:id="1567701598" w:edGrp="everyone"/>
      <w:sdt>
        <w:sdtPr>
          <w:rPr>
            <w:sz w:val="20"/>
            <w:szCs w:val="20"/>
          </w:rPr>
          <w:id w:val="269665490"/>
          <w:placeholder>
            <w:docPart w:val="188D1AEED4C7462A979FC4DFE466E71B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567701598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>Modelo/Año:</w:t>
      </w:r>
      <w:r w:rsidR="00674C0A">
        <w:rPr>
          <w:sz w:val="20"/>
          <w:szCs w:val="20"/>
        </w:rPr>
        <w:t xml:space="preserve"> </w:t>
      </w:r>
      <w:permStart w:id="1177124480" w:edGrp="everyone"/>
      <w:sdt>
        <w:sdtPr>
          <w:rPr>
            <w:sz w:val="20"/>
            <w:szCs w:val="20"/>
          </w:rPr>
          <w:id w:val="-1971424911"/>
          <w:placeholder>
            <w:docPart w:val="46FEFD58E1CE4F279EFD079E9CFE9C28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177124480"/>
    </w:p>
    <w:p w:rsidR="00551DFA" w:rsidRDefault="004474A0" w:rsidP="004474A0">
      <w:pPr>
        <w:spacing w:after="120"/>
        <w:rPr>
          <w:sz w:val="12"/>
          <w:szCs w:val="12"/>
        </w:rPr>
      </w:pPr>
      <w:r>
        <w:rPr>
          <w:sz w:val="12"/>
          <w:szCs w:val="12"/>
        </w:rPr>
        <w:t>Nombre de la ensambladora (Chevrolet, Nissan, Ford, etcétera)</w:t>
      </w:r>
      <w:r>
        <w:rPr>
          <w:sz w:val="12"/>
          <w:szCs w:val="12"/>
        </w:rPr>
        <w:tab/>
        <w:t>Nombre del vehículo (Jetta, Mustang, Ibiza, etcétera)</w:t>
      </w:r>
      <w:r>
        <w:rPr>
          <w:sz w:val="12"/>
          <w:szCs w:val="12"/>
        </w:rPr>
        <w:tab/>
      </w:r>
      <w:r w:rsidR="00D234B7">
        <w:rPr>
          <w:sz w:val="12"/>
          <w:szCs w:val="12"/>
        </w:rPr>
        <w:tab/>
      </w:r>
      <w:r>
        <w:rPr>
          <w:sz w:val="12"/>
          <w:szCs w:val="12"/>
        </w:rPr>
        <w:t>Año en que fue construido</w:t>
      </w:r>
    </w:p>
    <w:p w:rsidR="004474A0" w:rsidRDefault="00A75CB6" w:rsidP="004474A0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C44DF1" wp14:editId="18EED27F">
                <wp:simplePos x="0" y="0"/>
                <wp:positionH relativeFrom="column">
                  <wp:posOffset>5462270</wp:posOffset>
                </wp:positionH>
                <wp:positionV relativeFrom="paragraph">
                  <wp:posOffset>160020</wp:posOffset>
                </wp:positionV>
                <wp:extent cx="886460" cy="0"/>
                <wp:effectExtent l="0" t="0" r="27940" b="19050"/>
                <wp:wrapNone/>
                <wp:docPr id="378" name="3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8 Conector recto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12.6pt" to="499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251858" wp14:editId="5623A02A">
                <wp:simplePos x="0" y="0"/>
                <wp:positionH relativeFrom="column">
                  <wp:posOffset>840901</wp:posOffset>
                </wp:positionH>
                <wp:positionV relativeFrom="paragraph">
                  <wp:posOffset>160020</wp:posOffset>
                </wp:positionV>
                <wp:extent cx="1289050" cy="0"/>
                <wp:effectExtent l="0" t="0" r="25400" b="19050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5 Conector recto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12.6pt" to="167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FF6C6F" wp14:editId="2DEFC234">
                <wp:simplePos x="0" y="0"/>
                <wp:positionH relativeFrom="column">
                  <wp:posOffset>4556125</wp:posOffset>
                </wp:positionH>
                <wp:positionV relativeFrom="paragraph">
                  <wp:posOffset>161764</wp:posOffset>
                </wp:positionV>
                <wp:extent cx="525145" cy="0"/>
                <wp:effectExtent l="0" t="0" r="27305" b="19050"/>
                <wp:wrapNone/>
                <wp:docPr id="377" name="3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7 Conector recto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12.75pt" to="400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FA2399" wp14:editId="54349533">
                <wp:simplePos x="0" y="0"/>
                <wp:positionH relativeFrom="column">
                  <wp:posOffset>2541270</wp:posOffset>
                </wp:positionH>
                <wp:positionV relativeFrom="paragraph">
                  <wp:posOffset>160020</wp:posOffset>
                </wp:positionV>
                <wp:extent cx="968375" cy="0"/>
                <wp:effectExtent l="0" t="0" r="22225" b="19050"/>
                <wp:wrapNone/>
                <wp:docPr id="376" name="3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6 Conector recto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12.6pt" to="276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" strokecolor="black [3213]"/>
            </w:pict>
          </mc:Fallback>
        </mc:AlternateContent>
      </w:r>
      <w:r w:rsidR="004474A0">
        <w:rPr>
          <w:sz w:val="20"/>
          <w:szCs w:val="20"/>
        </w:rPr>
        <w:t xml:space="preserve">Placa/Matrícula: </w:t>
      </w:r>
      <w:r w:rsidR="004474A0">
        <w:rPr>
          <w:sz w:val="20"/>
          <w:szCs w:val="20"/>
        </w:rPr>
        <w:tab/>
      </w:r>
      <w:permStart w:id="2098680643" w:edGrp="everyone"/>
      <w:sdt>
        <w:sdtPr>
          <w:rPr>
            <w:sz w:val="20"/>
            <w:szCs w:val="20"/>
          </w:rPr>
          <w:id w:val="1264106854"/>
          <w:placeholder>
            <w:docPart w:val="834D194972F04470BA31C077B9A245EC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2098680643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 xml:space="preserve">Color: </w:t>
      </w:r>
      <w:permStart w:id="723592682" w:edGrp="everyone"/>
      <w:sdt>
        <w:sdtPr>
          <w:rPr>
            <w:sz w:val="20"/>
            <w:szCs w:val="20"/>
          </w:rPr>
          <w:id w:val="1419453387"/>
          <w:placeholder>
            <w:docPart w:val="66A6827C1CA240DEA4846FE831E32EE5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723592682"/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>Número de motor</w:t>
      </w:r>
      <w:r w:rsidR="00D234B7">
        <w:rPr>
          <w:sz w:val="20"/>
          <w:szCs w:val="20"/>
        </w:rPr>
        <w:t xml:space="preserve">: </w:t>
      </w:r>
      <w:permStart w:id="607665239" w:edGrp="everyone"/>
      <w:sdt>
        <w:sdtPr>
          <w:rPr>
            <w:sz w:val="20"/>
            <w:szCs w:val="20"/>
          </w:rPr>
          <w:id w:val="-917402841"/>
          <w:placeholder>
            <w:docPart w:val="C1205FDC69724F79BEC9655B464F5808"/>
          </w:placeholder>
          <w:text/>
        </w:sdtPr>
        <w:sdtEndPr/>
        <w:sdtContent>
          <w:r w:rsidR="00674C0A">
            <w:rPr>
              <w:rStyle w:val="Textodelmarcadordeposicin"/>
            </w:rPr>
            <w:t>Haga clic</w:t>
          </w:r>
          <w:r w:rsidR="00674C0A" w:rsidRPr="00C235F3">
            <w:rPr>
              <w:rStyle w:val="Textodelmarcadordeposicin"/>
            </w:rPr>
            <w:t>.</w:t>
          </w:r>
        </w:sdtContent>
      </w:sdt>
      <w:permEnd w:id="607665239"/>
      <w:r w:rsidR="00674C0A">
        <w:rPr>
          <w:sz w:val="20"/>
          <w:szCs w:val="20"/>
        </w:rPr>
        <w:t xml:space="preserve">  </w:t>
      </w:r>
      <w:r w:rsidR="00D234B7">
        <w:rPr>
          <w:sz w:val="20"/>
          <w:szCs w:val="20"/>
        </w:rPr>
        <w:t xml:space="preserve">Serie: </w:t>
      </w:r>
      <w:permStart w:id="439759768" w:edGrp="everyone"/>
      <w:sdt>
        <w:sdtPr>
          <w:rPr>
            <w:sz w:val="20"/>
            <w:szCs w:val="20"/>
          </w:rPr>
          <w:id w:val="352773263"/>
          <w:placeholder>
            <w:docPart w:val="F494D14002F14E2FAF167702296C30B1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439759768"/>
    </w:p>
    <w:p w:rsidR="004474A0" w:rsidRPr="004474A0" w:rsidRDefault="004474A0" w:rsidP="004474A0">
      <w:pPr>
        <w:spacing w:after="120"/>
        <w:rPr>
          <w:sz w:val="20"/>
          <w:szCs w:val="20"/>
        </w:rPr>
      </w:pPr>
      <w:r>
        <w:rPr>
          <w:sz w:val="12"/>
          <w:szCs w:val="12"/>
        </w:rPr>
        <w:t>Número de placa o matrícula</w:t>
      </w:r>
      <w:r>
        <w:rPr>
          <w:sz w:val="12"/>
          <w:szCs w:val="12"/>
        </w:rPr>
        <w:tab/>
      </w:r>
    </w:p>
    <w:p w:rsidR="004474A0" w:rsidRDefault="00D234B7" w:rsidP="004474A0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8CF699" wp14:editId="11DD24C0">
                <wp:simplePos x="0" y="0"/>
                <wp:positionH relativeFrom="column">
                  <wp:posOffset>5216857</wp:posOffset>
                </wp:positionH>
                <wp:positionV relativeFrom="paragraph">
                  <wp:posOffset>167687</wp:posOffset>
                </wp:positionV>
                <wp:extent cx="1132119" cy="0"/>
                <wp:effectExtent l="0" t="0" r="11430" b="1905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2 Conector recto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8pt,13.2pt" to="499.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D79311" wp14:editId="4831F1A8">
                <wp:simplePos x="0" y="0"/>
                <wp:positionH relativeFrom="column">
                  <wp:posOffset>2460275</wp:posOffset>
                </wp:positionH>
                <wp:positionV relativeFrom="paragraph">
                  <wp:posOffset>169469</wp:posOffset>
                </wp:positionV>
                <wp:extent cx="1289050" cy="0"/>
                <wp:effectExtent l="0" t="0" r="25400" b="19050"/>
                <wp:wrapNone/>
                <wp:docPr id="381" name="3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1 Conector recto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pt,13.35pt" to="295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1084E3" wp14:editId="77C6BD8C">
                <wp:simplePos x="0" y="0"/>
                <wp:positionH relativeFrom="column">
                  <wp:posOffset>631209</wp:posOffset>
                </wp:positionH>
                <wp:positionV relativeFrom="paragraph">
                  <wp:posOffset>167687</wp:posOffset>
                </wp:positionV>
                <wp:extent cx="1500590" cy="0"/>
                <wp:effectExtent l="0" t="0" r="23495" b="19050"/>
                <wp:wrapNone/>
                <wp:docPr id="380" name="3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0 Conector recto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13.2pt" to="1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" strokecolor="black [3213]"/>
            </w:pict>
          </mc:Fallback>
        </mc:AlternateContent>
      </w:r>
      <w:r w:rsidR="004474A0">
        <w:rPr>
          <w:sz w:val="20"/>
          <w:szCs w:val="20"/>
        </w:rPr>
        <w:t xml:space="preserve">Procedencia: </w:t>
      </w:r>
      <w:permStart w:id="1461864304" w:edGrp="everyone"/>
      <w:sdt>
        <w:sdtPr>
          <w:rPr>
            <w:sz w:val="20"/>
            <w:szCs w:val="20"/>
          </w:rPr>
          <w:id w:val="-755058016"/>
          <w:placeholder>
            <w:docPart w:val="BBB22E192C7F41509A3AA9232BA44790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461864304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 xml:space="preserve">Uso: </w:t>
      </w:r>
      <w:permStart w:id="325648807" w:edGrp="everyone"/>
      <w:sdt>
        <w:sdtPr>
          <w:rPr>
            <w:sz w:val="20"/>
            <w:szCs w:val="20"/>
          </w:rPr>
          <w:id w:val="969243513"/>
          <w:placeholder>
            <w:docPart w:val="196C711534614299B7D5F7B462F15F5E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325648807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>Cantidad de pasajeros:</w:t>
      </w:r>
      <w:r w:rsidR="00674C0A">
        <w:rPr>
          <w:sz w:val="20"/>
          <w:szCs w:val="20"/>
        </w:rPr>
        <w:t xml:space="preserve"> </w:t>
      </w:r>
      <w:permStart w:id="1222534269" w:edGrp="everyone"/>
      <w:sdt>
        <w:sdtPr>
          <w:rPr>
            <w:sz w:val="20"/>
            <w:szCs w:val="20"/>
          </w:rPr>
          <w:id w:val="821239145"/>
          <w:placeholder>
            <w:docPart w:val="E8B0908AC9B147A4B3E9F463689FA404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222534269"/>
    </w:p>
    <w:p w:rsidR="00551DFA" w:rsidRDefault="00D234B7" w:rsidP="004474A0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si es nacional el vehículo o a que país pertenezca</w:t>
      </w:r>
      <w:r>
        <w:rPr>
          <w:sz w:val="12"/>
          <w:szCs w:val="12"/>
        </w:rPr>
        <w:tab/>
      </w:r>
      <w:r w:rsidR="004474A0">
        <w:rPr>
          <w:sz w:val="12"/>
          <w:szCs w:val="12"/>
        </w:rPr>
        <w:tab/>
      </w:r>
      <w:r>
        <w:rPr>
          <w:sz w:val="12"/>
          <w:szCs w:val="12"/>
        </w:rPr>
        <w:t>Se refiere al uso que se le da al vehículo</w:t>
      </w:r>
      <w:r>
        <w:rPr>
          <w:sz w:val="12"/>
          <w:szCs w:val="12"/>
        </w:rPr>
        <w:tab/>
      </w:r>
      <w:r w:rsidR="004474A0">
        <w:rPr>
          <w:sz w:val="12"/>
          <w:szCs w:val="12"/>
        </w:rPr>
        <w:tab/>
      </w:r>
    </w:p>
    <w:p w:rsidR="00D234B7" w:rsidRDefault="00A75CB6" w:rsidP="00D234B7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628FD5" wp14:editId="4634AE7A">
                <wp:simplePos x="0" y="0"/>
                <wp:positionH relativeFrom="column">
                  <wp:posOffset>4438650</wp:posOffset>
                </wp:positionH>
                <wp:positionV relativeFrom="paragraph">
                  <wp:posOffset>154305</wp:posOffset>
                </wp:positionV>
                <wp:extent cx="1910080" cy="0"/>
                <wp:effectExtent l="0" t="0" r="13970" b="19050"/>
                <wp:wrapNone/>
                <wp:docPr id="384" name="3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4 Conector recto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2.15pt" to="499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165ED3" wp14:editId="6B40C30E">
                <wp:simplePos x="0" y="0"/>
                <wp:positionH relativeFrom="column">
                  <wp:posOffset>1777365</wp:posOffset>
                </wp:positionH>
                <wp:positionV relativeFrom="paragraph">
                  <wp:posOffset>160655</wp:posOffset>
                </wp:positionV>
                <wp:extent cx="1971040" cy="0"/>
                <wp:effectExtent l="0" t="0" r="10160" b="19050"/>
                <wp:wrapNone/>
                <wp:docPr id="383" name="3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3 Conector recto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2.65pt" to="295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" strokecolor="black [3213]"/>
            </w:pict>
          </mc:Fallback>
        </mc:AlternateContent>
      </w:r>
      <w:r w:rsidR="00D234B7">
        <w:rPr>
          <w:sz w:val="20"/>
          <w:szCs w:val="20"/>
        </w:rPr>
        <w:t xml:space="preserve">Capacidad de carga/Tipo de carga: </w:t>
      </w:r>
      <w:permStart w:id="1310081169" w:edGrp="everyone"/>
      <w:sdt>
        <w:sdtPr>
          <w:rPr>
            <w:sz w:val="20"/>
            <w:szCs w:val="20"/>
          </w:rPr>
          <w:id w:val="-1603795913"/>
          <w:placeholder>
            <w:docPart w:val="979A995614524823AEBB260F79F462B6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310081169"/>
      <w:r w:rsidR="00D234B7">
        <w:rPr>
          <w:sz w:val="20"/>
          <w:szCs w:val="20"/>
        </w:rPr>
        <w:tab/>
        <w:t xml:space="preserve">Origen: </w:t>
      </w:r>
      <w:permStart w:id="1190687543" w:edGrp="everyone"/>
      <w:sdt>
        <w:sdtPr>
          <w:rPr>
            <w:sz w:val="20"/>
            <w:szCs w:val="20"/>
          </w:rPr>
          <w:id w:val="-863671829"/>
          <w:placeholder>
            <w:docPart w:val="001B9A91FA924DB3836EC88510D604CB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190687543"/>
    </w:p>
    <w:p w:rsidR="00D234B7" w:rsidRDefault="00D234B7" w:rsidP="00D234B7">
      <w:pPr>
        <w:spacing w:after="120"/>
        <w:rPr>
          <w:sz w:val="12"/>
          <w:szCs w:val="12"/>
        </w:rPr>
      </w:pPr>
      <w:r>
        <w:rPr>
          <w:sz w:val="12"/>
          <w:szCs w:val="12"/>
        </w:rPr>
        <w:t>Se refiere al tipo de material que puede trasladar el vehículo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Lugar de donde venía el vehículo</w:t>
      </w:r>
    </w:p>
    <w:p w:rsidR="00D234B7" w:rsidRDefault="00A75CB6" w:rsidP="00D234B7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87DA69" wp14:editId="2CD2BE65">
                <wp:simplePos x="0" y="0"/>
                <wp:positionH relativeFrom="column">
                  <wp:posOffset>4500349</wp:posOffset>
                </wp:positionH>
                <wp:positionV relativeFrom="paragraph">
                  <wp:posOffset>161565</wp:posOffset>
                </wp:positionV>
                <wp:extent cx="1849054" cy="0"/>
                <wp:effectExtent l="0" t="0" r="18415" b="19050"/>
                <wp:wrapNone/>
                <wp:docPr id="386" name="3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0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6 Conector recto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5pt,12.7pt" to="49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BDEF0C6" wp14:editId="22C7ABBB">
                <wp:simplePos x="0" y="0"/>
                <wp:positionH relativeFrom="column">
                  <wp:posOffset>392373</wp:posOffset>
                </wp:positionH>
                <wp:positionV relativeFrom="paragraph">
                  <wp:posOffset>161565</wp:posOffset>
                </wp:positionV>
                <wp:extent cx="3356686" cy="0"/>
                <wp:effectExtent l="0" t="0" r="15240" b="19050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5 Conector recto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12.7pt" to="295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" strokecolor="black [3213]"/>
            </w:pict>
          </mc:Fallback>
        </mc:AlternateContent>
      </w:r>
      <w:r w:rsidR="00D234B7">
        <w:rPr>
          <w:sz w:val="20"/>
          <w:szCs w:val="20"/>
        </w:rPr>
        <w:t xml:space="preserve">Destino: </w:t>
      </w:r>
      <w:permStart w:id="114906370" w:edGrp="everyone"/>
      <w:sdt>
        <w:sdtPr>
          <w:rPr>
            <w:sz w:val="20"/>
            <w:szCs w:val="20"/>
          </w:rPr>
          <w:id w:val="650491122"/>
          <w:placeholder>
            <w:docPart w:val="C415C4A8D4E8430AB678EF561368BF71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14906370"/>
      <w:r w:rsidR="00D234B7">
        <w:rPr>
          <w:sz w:val="20"/>
          <w:szCs w:val="20"/>
        </w:rPr>
        <w:tab/>
      </w:r>
      <w:r w:rsidR="00D234B7">
        <w:rPr>
          <w:sz w:val="20"/>
          <w:szCs w:val="20"/>
        </w:rPr>
        <w:tab/>
      </w:r>
      <w:r w:rsidR="00D234B7">
        <w:rPr>
          <w:sz w:val="20"/>
          <w:szCs w:val="20"/>
        </w:rPr>
        <w:tab/>
      </w:r>
      <w:r w:rsidR="00D234B7">
        <w:rPr>
          <w:sz w:val="20"/>
          <w:szCs w:val="20"/>
        </w:rPr>
        <w:tab/>
        <w:t xml:space="preserve">Empresa: </w:t>
      </w:r>
      <w:permStart w:id="668037388" w:edGrp="everyone"/>
      <w:sdt>
        <w:sdtPr>
          <w:rPr>
            <w:sz w:val="20"/>
            <w:szCs w:val="20"/>
          </w:rPr>
          <w:id w:val="-341166308"/>
          <w:placeholder>
            <w:docPart w:val="59ABE7FCFFE24A86BA115FD3CF1C3D5F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668037388"/>
    </w:p>
    <w:p w:rsidR="00D234B7" w:rsidRDefault="00D234B7" w:rsidP="00D234B7">
      <w:pPr>
        <w:spacing w:after="120"/>
        <w:rPr>
          <w:sz w:val="12"/>
          <w:szCs w:val="12"/>
        </w:rPr>
      </w:pPr>
      <w:r>
        <w:rPr>
          <w:sz w:val="12"/>
          <w:szCs w:val="12"/>
        </w:rPr>
        <w:t>Lugar a donde se dirigía el vehículo</w:t>
      </w:r>
    </w:p>
    <w:p w:rsidR="00D234B7" w:rsidRDefault="00A75CB6" w:rsidP="00D234B7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13E991" wp14:editId="53F44833">
                <wp:simplePos x="0" y="0"/>
                <wp:positionH relativeFrom="column">
                  <wp:posOffset>767687</wp:posOffset>
                </wp:positionH>
                <wp:positionV relativeFrom="paragraph">
                  <wp:posOffset>161281</wp:posOffset>
                </wp:positionV>
                <wp:extent cx="5580740" cy="0"/>
                <wp:effectExtent l="0" t="0" r="20320" b="19050"/>
                <wp:wrapNone/>
                <wp:docPr id="387" name="3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7 Conector recto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2.7pt" to="499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" strokecolor="black [3213]"/>
            </w:pict>
          </mc:Fallback>
        </mc:AlternateContent>
      </w:r>
      <w:r w:rsidR="00D234B7">
        <w:rPr>
          <w:sz w:val="20"/>
          <w:szCs w:val="20"/>
        </w:rPr>
        <w:t xml:space="preserve">Observaciones:  </w:t>
      </w:r>
      <w:permStart w:id="732899057" w:edGrp="everyone"/>
      <w:sdt>
        <w:sdtPr>
          <w:rPr>
            <w:sz w:val="20"/>
            <w:szCs w:val="20"/>
          </w:rPr>
          <w:id w:val="-1993172768"/>
          <w:placeholder>
            <w:docPart w:val="3EDF6D6C58FA495394E36AB7692F030A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732899057"/>
    </w:p>
    <w:p w:rsidR="00A75CB6" w:rsidRDefault="00D234B7" w:rsidP="00A75CB6">
      <w:pPr>
        <w:spacing w:after="120"/>
      </w:pPr>
      <w:r>
        <w:rPr>
          <w:sz w:val="12"/>
          <w:szCs w:val="12"/>
        </w:rPr>
        <w:t>Describa otro tipo de información que sea relevante</w:t>
      </w:r>
    </w:p>
    <w:p w:rsidR="00A75CB6" w:rsidRPr="00E041A8" w:rsidRDefault="00A75CB6" w:rsidP="00A75CB6">
      <w:pPr>
        <w:spacing w:after="120"/>
        <w:rPr>
          <w:sz w:val="16"/>
          <w:szCs w:val="16"/>
        </w:rPr>
      </w:pPr>
    </w:p>
    <w:p w:rsidR="00A75CB6" w:rsidRDefault="00A75CB6" w:rsidP="00A75CB6">
      <w:pPr>
        <w:spacing w:after="120"/>
      </w:pPr>
    </w:p>
    <w:p w:rsidR="00A75CB6" w:rsidRDefault="00A75CB6" w:rsidP="00A75CB6">
      <w:pPr>
        <w:spacing w:after="12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74D7C7" wp14:editId="3386A005">
                <wp:simplePos x="0" y="0"/>
                <wp:positionH relativeFrom="column">
                  <wp:posOffset>5078891</wp:posOffset>
                </wp:positionH>
                <wp:positionV relativeFrom="paragraph">
                  <wp:posOffset>167640</wp:posOffset>
                </wp:positionV>
                <wp:extent cx="1131570" cy="0"/>
                <wp:effectExtent l="0" t="0" r="11430" b="19050"/>
                <wp:wrapNone/>
                <wp:docPr id="393" name="3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3 Conector recto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pt,13.2pt" to="48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B5B888" wp14:editId="2C7515A5">
                <wp:simplePos x="0" y="0"/>
                <wp:positionH relativeFrom="column">
                  <wp:posOffset>3211195</wp:posOffset>
                </wp:positionH>
                <wp:positionV relativeFrom="paragraph">
                  <wp:posOffset>168910</wp:posOffset>
                </wp:positionV>
                <wp:extent cx="1289050" cy="0"/>
                <wp:effectExtent l="0" t="0" r="25400" b="19050"/>
                <wp:wrapNone/>
                <wp:docPr id="394" name="3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4 Conector recto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5pt,13.3pt" to="35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CC256C" wp14:editId="0CC468D8">
                <wp:simplePos x="0" y="0"/>
                <wp:positionH relativeFrom="column">
                  <wp:posOffset>234950</wp:posOffset>
                </wp:positionH>
                <wp:positionV relativeFrom="paragraph">
                  <wp:posOffset>168910</wp:posOffset>
                </wp:positionV>
                <wp:extent cx="1896110" cy="0"/>
                <wp:effectExtent l="0" t="0" r="27940" b="19050"/>
                <wp:wrapNone/>
                <wp:docPr id="395" name="3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5 Conector recto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13.3pt" to="167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F6DA51" wp14:editId="4A2249F0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89" name="3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B6" w:rsidRPr="00842F9A" w:rsidRDefault="00A75CB6" w:rsidP="00A75CB6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Drogas Involucradas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9 Cuadro de texto" o:spid="_x0000_s1034" type="#_x0000_t202" style="position:absolute;margin-left:.4pt;margin-top:-29.8pt;width:504.5pt;height:20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" fillcolor="black [3213]" strokeweight=".5pt">
                <v:textbox>
                  <w:txbxContent>
                    <w:p w:rsidR="00A75CB6" w:rsidRPr="00842F9A" w:rsidRDefault="00A75CB6" w:rsidP="00A75CB6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Drogas Involucradas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Tipo: </w:t>
      </w:r>
      <w:permStart w:id="1589841102" w:edGrp="everyone"/>
      <w:sdt>
        <w:sdtPr>
          <w:rPr>
            <w:sz w:val="20"/>
            <w:szCs w:val="20"/>
          </w:rPr>
          <w:id w:val="-607967849"/>
          <w:placeholder>
            <w:docPart w:val="4B3E0EED883A4E7C8F35FC8EA9520614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589841102"/>
      <w:r w:rsidR="00674C0A">
        <w:rPr>
          <w:sz w:val="20"/>
          <w:szCs w:val="20"/>
        </w:rPr>
        <w:tab/>
      </w:r>
      <w:r>
        <w:rPr>
          <w:sz w:val="20"/>
          <w:szCs w:val="20"/>
        </w:rPr>
        <w:t>Unidad de Medida:</w:t>
      </w:r>
      <w:r w:rsidR="00674C0A">
        <w:rPr>
          <w:sz w:val="20"/>
          <w:szCs w:val="20"/>
        </w:rPr>
        <w:t xml:space="preserve"> </w:t>
      </w:r>
      <w:permStart w:id="1125001173" w:edGrp="everyone"/>
      <w:sdt>
        <w:sdtPr>
          <w:rPr>
            <w:sz w:val="20"/>
            <w:szCs w:val="20"/>
          </w:rPr>
          <w:id w:val="-489176837"/>
          <w:placeholder>
            <w:docPart w:val="3C8BA13302ED4C90996F3251038B7190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125001173"/>
      <w:r w:rsidR="00674C0A">
        <w:rPr>
          <w:sz w:val="20"/>
          <w:szCs w:val="20"/>
        </w:rPr>
        <w:t xml:space="preserve"> </w:t>
      </w:r>
      <w:r w:rsidR="00674C0A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>Cantidad:</w:t>
      </w:r>
      <w:r w:rsidR="00674C0A">
        <w:rPr>
          <w:sz w:val="20"/>
          <w:szCs w:val="20"/>
        </w:rPr>
        <w:t xml:space="preserve"> </w:t>
      </w:r>
      <w:permStart w:id="92613948" w:edGrp="everyone"/>
      <w:sdt>
        <w:sdtPr>
          <w:rPr>
            <w:sz w:val="20"/>
            <w:szCs w:val="20"/>
          </w:rPr>
          <w:id w:val="834495493"/>
          <w:placeholder>
            <w:docPart w:val="2CA08C4A9E0A46A2A91CCBFF649F6E30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92613948"/>
    </w:p>
    <w:p w:rsidR="00A75CB6" w:rsidRPr="00E041A8" w:rsidRDefault="00A75CB6" w:rsidP="00A75CB6">
      <w:pPr>
        <w:rPr>
          <w:sz w:val="2"/>
          <w:szCs w:val="2"/>
        </w:rPr>
      </w:pPr>
    </w:p>
    <w:p w:rsidR="00A75CB6" w:rsidRDefault="00A75CB6" w:rsidP="00A75CB6"/>
    <w:p w:rsidR="00A75CB6" w:rsidRDefault="00A75CB6" w:rsidP="00A75CB6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7B6756" wp14:editId="39381E57">
                <wp:simplePos x="0" y="0"/>
                <wp:positionH relativeFrom="column">
                  <wp:posOffset>3831609</wp:posOffset>
                </wp:positionH>
                <wp:positionV relativeFrom="paragraph">
                  <wp:posOffset>156210</wp:posOffset>
                </wp:positionV>
                <wp:extent cx="2517794" cy="0"/>
                <wp:effectExtent l="0" t="0" r="15875" b="19050"/>
                <wp:wrapNone/>
                <wp:docPr id="396" name="3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7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6 Conector recto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12.3pt" to="499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F0D01D" wp14:editId="096CC094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97" name="3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B6" w:rsidRPr="00842F9A" w:rsidRDefault="00A75CB6" w:rsidP="00A75CB6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Armas Involucradas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7 Cuadro de texto" o:spid="_x0000_s1035" type="#_x0000_t202" style="position:absolute;margin-left:.4pt;margin-top:-29.8pt;width:504.5pt;height:20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" fillcolor="black [3213]" strokeweight=".5pt">
                <v:textbox>
                  <w:txbxContent>
                    <w:p w:rsidR="00A75CB6" w:rsidRPr="00842F9A" w:rsidRDefault="00A75CB6" w:rsidP="00A75CB6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Armas Involucradas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Tipo</w:t>
      </w:r>
      <w:r w:rsidRPr="00221ADA">
        <w:rPr>
          <w:sz w:val="20"/>
          <w:szCs w:val="20"/>
        </w:rPr>
        <w:t>:</w:t>
      </w:r>
      <w:r>
        <w:rPr>
          <w:sz w:val="20"/>
          <w:szCs w:val="20"/>
        </w:rPr>
        <w:tab/>
        <w:t>Corta</w:t>
      </w:r>
      <w:r>
        <w:rPr>
          <w:sz w:val="20"/>
          <w:szCs w:val="20"/>
        </w:rPr>
        <w:tab/>
      </w:r>
      <w:permStart w:id="725055410" w:edGrp="everyone"/>
      <w:sdt>
        <w:sdtPr>
          <w:rPr>
            <w:sz w:val="20"/>
            <w:szCs w:val="20"/>
          </w:rPr>
          <w:id w:val="-12392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2F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725055410"/>
      <w:r>
        <w:rPr>
          <w:sz w:val="20"/>
          <w:szCs w:val="20"/>
        </w:rPr>
        <w:t xml:space="preserve">      Larga</w:t>
      </w:r>
      <w:r w:rsidR="00817668">
        <w:rPr>
          <w:sz w:val="20"/>
          <w:szCs w:val="20"/>
        </w:rPr>
        <w:t xml:space="preserve">     </w:t>
      </w:r>
      <w:permStart w:id="1155145491" w:edGrp="everyone"/>
      <w:sdt>
        <w:sdtPr>
          <w:rPr>
            <w:sz w:val="20"/>
            <w:szCs w:val="20"/>
          </w:rPr>
          <w:id w:val="474033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2F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155145491"/>
      <w:r>
        <w:rPr>
          <w:sz w:val="20"/>
          <w:szCs w:val="20"/>
        </w:rPr>
        <w:tab/>
        <w:t>Blanca</w:t>
      </w:r>
      <w:r>
        <w:rPr>
          <w:sz w:val="20"/>
          <w:szCs w:val="20"/>
        </w:rPr>
        <w:tab/>
      </w:r>
      <w:permStart w:id="1170548456" w:edGrp="everyone"/>
      <w:sdt>
        <w:sdtPr>
          <w:rPr>
            <w:sz w:val="20"/>
            <w:szCs w:val="20"/>
          </w:rPr>
          <w:id w:val="646327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2F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170548456"/>
      <w:r>
        <w:rPr>
          <w:sz w:val="20"/>
          <w:szCs w:val="20"/>
        </w:rPr>
        <w:tab/>
        <w:t>Descripción del arma:</w:t>
      </w:r>
      <w:r w:rsidRPr="00A75CB6">
        <w:rPr>
          <w:sz w:val="20"/>
          <w:szCs w:val="20"/>
        </w:rPr>
        <w:t xml:space="preserve"> </w:t>
      </w:r>
      <w:permStart w:id="1934649747" w:edGrp="everyone"/>
      <w:sdt>
        <w:sdtPr>
          <w:rPr>
            <w:sz w:val="20"/>
            <w:szCs w:val="20"/>
          </w:rPr>
          <w:id w:val="-2145645817"/>
          <w:placeholder>
            <w:docPart w:val="064019408CDD48A1AB20159086EF30C9"/>
          </w:placeholder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 para escribir texto.</w:t>
          </w:r>
        </w:sdtContent>
      </w:sdt>
      <w:permEnd w:id="1934649747"/>
    </w:p>
    <w:p w:rsidR="00A75CB6" w:rsidRDefault="00A75CB6" w:rsidP="00817668">
      <w:pPr>
        <w:spacing w:after="0"/>
        <w:ind w:left="3544" w:firstLine="709"/>
        <w:rPr>
          <w:sz w:val="12"/>
          <w:szCs w:val="12"/>
        </w:rPr>
      </w:pPr>
      <w:r>
        <w:rPr>
          <w:sz w:val="12"/>
          <w:szCs w:val="12"/>
        </w:rPr>
        <w:t>Especificar el tipo de arma que se utilizó para cometer el delito</w:t>
      </w:r>
    </w:p>
    <w:p w:rsidR="00A75CB6" w:rsidRDefault="00A75CB6" w:rsidP="00E041A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24B1A7" wp14:editId="16C01CE0">
                <wp:simplePos x="0" y="0"/>
                <wp:positionH relativeFrom="column">
                  <wp:posOffset>2507776</wp:posOffset>
                </wp:positionH>
                <wp:positionV relativeFrom="paragraph">
                  <wp:posOffset>162911</wp:posOffset>
                </wp:positionV>
                <wp:extent cx="1848485" cy="474"/>
                <wp:effectExtent l="0" t="0" r="18415" b="19050"/>
                <wp:wrapNone/>
                <wp:docPr id="398" name="3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8485" cy="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8 Conector recto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12.85pt" to="34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20829B" wp14:editId="713F6E37">
                <wp:simplePos x="0" y="0"/>
                <wp:positionH relativeFrom="column">
                  <wp:posOffset>4868545</wp:posOffset>
                </wp:positionH>
                <wp:positionV relativeFrom="paragraph">
                  <wp:posOffset>156210</wp:posOffset>
                </wp:positionV>
                <wp:extent cx="1480185" cy="0"/>
                <wp:effectExtent l="0" t="0" r="24765" b="19050"/>
                <wp:wrapNone/>
                <wp:docPr id="399" name="3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9 Conector recto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12.3pt" to="499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742220" wp14:editId="674DFFE9">
                <wp:simplePos x="0" y="0"/>
                <wp:positionH relativeFrom="column">
                  <wp:posOffset>351430</wp:posOffset>
                </wp:positionH>
                <wp:positionV relativeFrom="paragraph">
                  <wp:posOffset>160162</wp:posOffset>
                </wp:positionV>
                <wp:extent cx="1767385" cy="0"/>
                <wp:effectExtent l="0" t="0" r="23495" b="19050"/>
                <wp:wrapNone/>
                <wp:docPr id="400" name="4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0 Conector recto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2.6pt" to="166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" strokecolor="black [3213]"/>
            </w:pict>
          </mc:Fallback>
        </mc:AlternateContent>
      </w:r>
      <w:r>
        <w:rPr>
          <w:sz w:val="20"/>
          <w:szCs w:val="20"/>
        </w:rPr>
        <w:t xml:space="preserve">Marca: </w:t>
      </w:r>
      <w:permStart w:id="1927029374" w:edGrp="everyone"/>
      <w:sdt>
        <w:sdtPr>
          <w:rPr>
            <w:sz w:val="20"/>
            <w:szCs w:val="20"/>
          </w:rPr>
          <w:id w:val="-711350611"/>
          <w:placeholder>
            <w:docPart w:val="82E163EBEAEA448FA0A2F233F73BA9FE"/>
          </w:placeholder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927029374"/>
      <w:r w:rsidR="00817668">
        <w:rPr>
          <w:sz w:val="20"/>
          <w:szCs w:val="20"/>
        </w:rPr>
        <w:tab/>
      </w:r>
      <w:r w:rsidR="00817668">
        <w:rPr>
          <w:sz w:val="20"/>
          <w:szCs w:val="20"/>
        </w:rPr>
        <w:tab/>
      </w:r>
      <w:r w:rsidR="00817668">
        <w:rPr>
          <w:sz w:val="20"/>
          <w:szCs w:val="20"/>
        </w:rPr>
        <w:tab/>
      </w:r>
      <w:r>
        <w:rPr>
          <w:sz w:val="20"/>
          <w:szCs w:val="20"/>
        </w:rPr>
        <w:t xml:space="preserve">Tipo: </w:t>
      </w:r>
      <w:permStart w:id="1191457536" w:edGrp="everyone"/>
      <w:sdt>
        <w:sdtPr>
          <w:rPr>
            <w:sz w:val="20"/>
            <w:szCs w:val="20"/>
          </w:rPr>
          <w:id w:val="105091562"/>
          <w:placeholder>
            <w:docPart w:val="AD90EA9A54074F8F998C8452CBF9AAE8"/>
          </w:placeholder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191457536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Calibre:</w:t>
      </w:r>
      <w:r w:rsidR="00817668">
        <w:rPr>
          <w:sz w:val="20"/>
          <w:szCs w:val="20"/>
        </w:rPr>
        <w:t xml:space="preserve"> </w:t>
      </w:r>
      <w:permStart w:id="1411913187" w:edGrp="everyone"/>
      <w:sdt>
        <w:sdtPr>
          <w:rPr>
            <w:sz w:val="20"/>
            <w:szCs w:val="20"/>
          </w:rPr>
          <w:id w:val="45340969"/>
          <w:placeholder>
            <w:docPart w:val="DE7011A313F341EF8A2D33C076DBBFA1"/>
          </w:placeholder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411913187"/>
    </w:p>
    <w:p w:rsidR="00A75CB6" w:rsidRDefault="00A75CB6" w:rsidP="00A75CB6">
      <w:pPr>
        <w:spacing w:after="120"/>
        <w:rPr>
          <w:sz w:val="12"/>
          <w:szCs w:val="12"/>
        </w:rPr>
      </w:pPr>
      <w:r>
        <w:rPr>
          <w:sz w:val="12"/>
          <w:szCs w:val="12"/>
        </w:rPr>
        <w:t>Nombre de la marca comercial</w:t>
      </w:r>
      <w:r>
        <w:rPr>
          <w:sz w:val="12"/>
          <w:szCs w:val="12"/>
        </w:rPr>
        <w:tab/>
      </w:r>
      <w:r w:rsidR="00E041A8">
        <w:rPr>
          <w:sz w:val="12"/>
          <w:szCs w:val="12"/>
        </w:rPr>
        <w:tab/>
      </w:r>
      <w:r w:rsidR="00E041A8">
        <w:rPr>
          <w:sz w:val="12"/>
          <w:szCs w:val="12"/>
        </w:rPr>
        <w:tab/>
        <w:t>Se refiere al tipo o submarca comercial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="00E041A8">
        <w:rPr>
          <w:sz w:val="12"/>
          <w:szCs w:val="12"/>
        </w:rPr>
        <w:tab/>
        <w:t>Se refiere al calibre</w:t>
      </w:r>
    </w:p>
    <w:p w:rsidR="00E041A8" w:rsidRDefault="00A75CB6" w:rsidP="00E041A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5F8921" wp14:editId="0A1C77A8">
                <wp:simplePos x="0" y="0"/>
                <wp:positionH relativeFrom="column">
                  <wp:posOffset>521970</wp:posOffset>
                </wp:positionH>
                <wp:positionV relativeFrom="paragraph">
                  <wp:posOffset>162560</wp:posOffset>
                </wp:positionV>
                <wp:extent cx="1609725" cy="0"/>
                <wp:effectExtent l="0" t="0" r="9525" b="19050"/>
                <wp:wrapNone/>
                <wp:docPr id="402" name="4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2 Conector recto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2.8pt" to="167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271225" wp14:editId="52EFCC10">
                <wp:simplePos x="0" y="0"/>
                <wp:positionH relativeFrom="column">
                  <wp:posOffset>2541270</wp:posOffset>
                </wp:positionH>
                <wp:positionV relativeFrom="paragraph">
                  <wp:posOffset>162560</wp:posOffset>
                </wp:positionV>
                <wp:extent cx="1814195" cy="0"/>
                <wp:effectExtent l="0" t="0" r="14605" b="19050"/>
                <wp:wrapNone/>
                <wp:docPr id="404" name="4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4 Conector recto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12.8pt" to="342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746B9D" wp14:editId="11513743">
                <wp:simplePos x="0" y="0"/>
                <wp:positionH relativeFrom="column">
                  <wp:posOffset>5080379</wp:posOffset>
                </wp:positionH>
                <wp:positionV relativeFrom="paragraph">
                  <wp:posOffset>162598</wp:posOffset>
                </wp:positionV>
                <wp:extent cx="1268597" cy="0"/>
                <wp:effectExtent l="0" t="0" r="27305" b="19050"/>
                <wp:wrapNone/>
                <wp:docPr id="401" name="4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1 Conector recto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12.8pt" to="499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" strokecolor="black [3213]"/>
            </w:pict>
          </mc:Fallback>
        </mc:AlternateContent>
      </w:r>
      <w:r>
        <w:rPr>
          <w:sz w:val="20"/>
          <w:szCs w:val="20"/>
        </w:rPr>
        <w:t xml:space="preserve">Matrícula: </w:t>
      </w:r>
      <w:permStart w:id="610947921" w:edGrp="everyone"/>
      <w:sdt>
        <w:sdtPr>
          <w:rPr>
            <w:sz w:val="20"/>
            <w:szCs w:val="20"/>
          </w:rPr>
          <w:id w:val="202839164"/>
          <w:placeholder>
            <w:docPart w:val="F74CDD14C85B454FB838210F224F51EE"/>
          </w:placeholder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610947921"/>
      <w:r w:rsidR="00817668">
        <w:rPr>
          <w:sz w:val="20"/>
          <w:szCs w:val="20"/>
        </w:rPr>
        <w:tab/>
      </w:r>
      <w:r w:rsidR="00817668">
        <w:rPr>
          <w:sz w:val="20"/>
          <w:szCs w:val="20"/>
        </w:rPr>
        <w:tab/>
      </w:r>
      <w:r>
        <w:rPr>
          <w:sz w:val="20"/>
          <w:szCs w:val="20"/>
        </w:rPr>
        <w:t xml:space="preserve">Serie: </w:t>
      </w:r>
      <w:permStart w:id="1650532236" w:edGrp="everyone"/>
      <w:sdt>
        <w:sdtPr>
          <w:rPr>
            <w:sz w:val="20"/>
            <w:szCs w:val="20"/>
          </w:rPr>
          <w:id w:val="-808477890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650532236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Inventario: </w:t>
      </w:r>
      <w:permStart w:id="1234139312" w:edGrp="everyone"/>
      <w:sdt>
        <w:sdtPr>
          <w:rPr>
            <w:sz w:val="20"/>
            <w:szCs w:val="20"/>
          </w:rPr>
          <w:id w:val="-1656677419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234139312"/>
    </w:p>
    <w:p w:rsidR="00E041A8" w:rsidRDefault="00E041A8" w:rsidP="00E041A8">
      <w:pPr>
        <w:spacing w:after="120"/>
        <w:rPr>
          <w:sz w:val="12"/>
          <w:szCs w:val="12"/>
        </w:rPr>
      </w:pPr>
      <w:r>
        <w:rPr>
          <w:sz w:val="12"/>
          <w:szCs w:val="12"/>
        </w:rPr>
        <w:t>Se refiere al número asignado por SEDENA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Se refiere al número asignado de serie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Se refiere al número administrativo</w:t>
      </w:r>
    </w:p>
    <w:p w:rsidR="00A75CB6" w:rsidRDefault="00E041A8" w:rsidP="00A75CB6">
      <w:pPr>
        <w:spacing w:after="0"/>
        <w:rPr>
          <w:sz w:val="20"/>
          <w:szCs w:val="20"/>
        </w:rPr>
      </w:pP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056492" wp14:editId="0CF02583">
                <wp:simplePos x="0" y="0"/>
                <wp:positionH relativeFrom="column">
                  <wp:posOffset>2540</wp:posOffset>
                </wp:positionH>
                <wp:positionV relativeFrom="paragraph">
                  <wp:posOffset>34764</wp:posOffset>
                </wp:positionV>
                <wp:extent cx="6407150" cy="254635"/>
                <wp:effectExtent l="0" t="0" r="12700" b="12065"/>
                <wp:wrapNone/>
                <wp:docPr id="405" name="4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A8" w:rsidRPr="005842A6" w:rsidRDefault="00E041A8" w:rsidP="00E041A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Cargador/Cartuchos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5 Cuadro de texto" o:spid="_x0000_s1036" type="#_x0000_t202" style="position:absolute;margin-left:.2pt;margin-top:2.75pt;width:504.5pt;height:20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" filled="f" strokeweight=".5pt">
                <v:textbox>
                  <w:txbxContent>
                    <w:p w:rsidR="00E041A8" w:rsidRPr="005842A6" w:rsidRDefault="00E041A8" w:rsidP="00E041A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Cargador/Cartuchos</w:t>
                      </w:r>
                    </w:p>
                  </w:txbxContent>
                </v:textbox>
              </v:shape>
            </w:pict>
          </mc:Fallback>
        </mc:AlternateContent>
      </w:r>
    </w:p>
    <w:p w:rsidR="00E041A8" w:rsidRDefault="00E041A8" w:rsidP="00E041A8">
      <w:pPr>
        <w:spacing w:after="0"/>
        <w:rPr>
          <w:sz w:val="20"/>
          <w:szCs w:val="20"/>
        </w:rPr>
      </w:pPr>
    </w:p>
    <w:p w:rsidR="00E041A8" w:rsidRDefault="00817668" w:rsidP="00E041A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6F6EF3" wp14:editId="64000E5B">
                <wp:simplePos x="0" y="0"/>
                <wp:positionH relativeFrom="column">
                  <wp:posOffset>4359114</wp:posOffset>
                </wp:positionH>
                <wp:positionV relativeFrom="paragraph">
                  <wp:posOffset>154305</wp:posOffset>
                </wp:positionV>
                <wp:extent cx="375285" cy="0"/>
                <wp:effectExtent l="0" t="0" r="24765" b="19050"/>
                <wp:wrapNone/>
                <wp:docPr id="409" name="4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9 Conector recto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12.15pt" to="37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B84FD7" wp14:editId="6ADBD461">
                <wp:simplePos x="0" y="0"/>
                <wp:positionH relativeFrom="column">
                  <wp:posOffset>5747224</wp:posOffset>
                </wp:positionH>
                <wp:positionV relativeFrom="paragraph">
                  <wp:posOffset>153035</wp:posOffset>
                </wp:positionV>
                <wp:extent cx="722630" cy="0"/>
                <wp:effectExtent l="0" t="0" r="20320" b="19050"/>
                <wp:wrapNone/>
                <wp:docPr id="407" name="4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7 Conector recto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12.05pt" to="509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" strokecolor="black [3213]"/>
            </w:pict>
          </mc:Fallback>
        </mc:AlternateContent>
      </w:r>
      <w:r w:rsidR="000A57EE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31A8D3" wp14:editId="6F267EFE">
                <wp:simplePos x="0" y="0"/>
                <wp:positionH relativeFrom="column">
                  <wp:posOffset>3244755</wp:posOffset>
                </wp:positionH>
                <wp:positionV relativeFrom="paragraph">
                  <wp:posOffset>159944</wp:posOffset>
                </wp:positionV>
                <wp:extent cx="375314" cy="0"/>
                <wp:effectExtent l="0" t="0" r="24765" b="19050"/>
                <wp:wrapNone/>
                <wp:docPr id="406" name="4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6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2.6pt" to="285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" strokecolor="black [3213]"/>
            </w:pict>
          </mc:Fallback>
        </mc:AlternateContent>
      </w:r>
      <w:r w:rsidR="000A57EE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E2B608" wp14:editId="3E6E2FFE">
                <wp:simplePos x="0" y="0"/>
                <wp:positionH relativeFrom="column">
                  <wp:posOffset>1552433</wp:posOffset>
                </wp:positionH>
                <wp:positionV relativeFrom="paragraph">
                  <wp:posOffset>159944</wp:posOffset>
                </wp:positionV>
                <wp:extent cx="648268" cy="0"/>
                <wp:effectExtent l="0" t="0" r="19050" b="19050"/>
                <wp:wrapNone/>
                <wp:docPr id="408" name="4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8 Conector recto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2.6pt" to="173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" strokecolor="black [3213]"/>
            </w:pict>
          </mc:Fallback>
        </mc:AlternateContent>
      </w:r>
      <w:r w:rsidR="00E041A8">
        <w:rPr>
          <w:sz w:val="20"/>
          <w:szCs w:val="20"/>
        </w:rPr>
        <w:t xml:space="preserve">No. de cartuchos/Municiones: </w:t>
      </w:r>
      <w:permStart w:id="1381385165" w:edGrp="everyone"/>
      <w:sdt>
        <w:sdtPr>
          <w:rPr>
            <w:sz w:val="20"/>
            <w:szCs w:val="20"/>
          </w:rPr>
          <w:id w:val="2032225255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1381385165"/>
      <w:r>
        <w:rPr>
          <w:sz w:val="20"/>
          <w:szCs w:val="20"/>
        </w:rPr>
        <w:tab/>
      </w:r>
      <w:r w:rsidR="00E041A8">
        <w:rPr>
          <w:sz w:val="20"/>
          <w:szCs w:val="20"/>
        </w:rPr>
        <w:t xml:space="preserve">Cartuchos: </w:t>
      </w:r>
      <w:r w:rsidR="000A57EE">
        <w:rPr>
          <w:sz w:val="20"/>
          <w:szCs w:val="20"/>
        </w:rPr>
        <w:t xml:space="preserve">  </w:t>
      </w:r>
      <w:r w:rsidR="00E041A8">
        <w:rPr>
          <w:sz w:val="20"/>
          <w:szCs w:val="20"/>
        </w:rPr>
        <w:t>Útiles</w:t>
      </w:r>
      <w:r w:rsidR="000A57EE">
        <w:rPr>
          <w:sz w:val="20"/>
          <w:szCs w:val="20"/>
        </w:rPr>
        <w:t>:</w:t>
      </w:r>
      <w:r w:rsidRPr="00817668">
        <w:rPr>
          <w:sz w:val="20"/>
          <w:szCs w:val="20"/>
        </w:rPr>
        <w:t xml:space="preserve"> </w:t>
      </w:r>
      <w:permStart w:id="1843164637" w:edGrp="everyone"/>
      <w:sdt>
        <w:sdtPr>
          <w:rPr>
            <w:sz w:val="20"/>
            <w:szCs w:val="20"/>
          </w:rPr>
          <w:id w:val="1213917948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1843164637"/>
      <w:r w:rsidR="00E041A8">
        <w:rPr>
          <w:sz w:val="20"/>
          <w:szCs w:val="20"/>
        </w:rPr>
        <w:t>Percutidos</w:t>
      </w:r>
      <w:r w:rsidR="000A57EE">
        <w:rPr>
          <w:sz w:val="20"/>
          <w:szCs w:val="20"/>
        </w:rPr>
        <w:t>:</w:t>
      </w:r>
      <w:r w:rsidRPr="00817668">
        <w:rPr>
          <w:sz w:val="20"/>
          <w:szCs w:val="20"/>
        </w:rPr>
        <w:t xml:space="preserve"> </w:t>
      </w:r>
      <w:permStart w:id="1400526215" w:edGrp="everyone"/>
      <w:sdt>
        <w:sdtPr>
          <w:rPr>
            <w:sz w:val="20"/>
            <w:szCs w:val="20"/>
          </w:rPr>
          <w:id w:val="-1221434055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1400526215"/>
      <w:r w:rsidR="00E041A8">
        <w:rPr>
          <w:sz w:val="20"/>
          <w:szCs w:val="20"/>
        </w:rPr>
        <w:tab/>
      </w:r>
      <w:r>
        <w:rPr>
          <w:sz w:val="20"/>
          <w:szCs w:val="20"/>
        </w:rPr>
        <w:t xml:space="preserve">No. </w:t>
      </w:r>
      <w:r w:rsidR="00E041A8">
        <w:rPr>
          <w:sz w:val="20"/>
          <w:szCs w:val="20"/>
        </w:rPr>
        <w:t xml:space="preserve">cargadores: </w:t>
      </w:r>
      <w:permStart w:id="1640773714" w:edGrp="everyone"/>
      <w:sdt>
        <w:sdtPr>
          <w:rPr>
            <w:sz w:val="20"/>
            <w:szCs w:val="20"/>
          </w:rPr>
          <w:id w:val="424617717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1640773714"/>
    </w:p>
    <w:p w:rsidR="00A75CB6" w:rsidRPr="000A57EE" w:rsidRDefault="000A57EE" w:rsidP="00D234B7">
      <w:pPr>
        <w:spacing w:after="120"/>
        <w:rPr>
          <w:sz w:val="12"/>
          <w:szCs w:val="12"/>
        </w:rPr>
      </w:pPr>
      <w:r>
        <w:rPr>
          <w:sz w:val="12"/>
          <w:szCs w:val="12"/>
        </w:rPr>
        <w:t>Se refiere a la cantidad de cartuchos</w:t>
      </w:r>
      <w:r w:rsidR="00E041A8"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Se refiere a si son expansivos, normales, etcétera</w:t>
      </w:r>
      <w:r w:rsidR="00E041A8"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</w:t>
      </w:r>
      <w:r w:rsidR="00E041A8">
        <w:rPr>
          <w:sz w:val="12"/>
          <w:szCs w:val="12"/>
        </w:rPr>
        <w:t>Se refiere a la cantidad de cargadores</w:t>
      </w:r>
    </w:p>
    <w:sectPr w:rsidR="00A75CB6" w:rsidRPr="000A57EE" w:rsidSect="006377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CF8" w:rsidRDefault="00166CF8" w:rsidP="004815CE">
      <w:pPr>
        <w:spacing w:after="0" w:line="240" w:lineRule="auto"/>
      </w:pPr>
      <w:r>
        <w:separator/>
      </w:r>
    </w:p>
  </w:endnote>
  <w:endnote w:type="continuationSeparator" w:id="0">
    <w:p w:rsidR="00166CF8" w:rsidRDefault="00166CF8" w:rsidP="0048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CF8" w:rsidRDefault="00166CF8" w:rsidP="004815CE">
      <w:pPr>
        <w:spacing w:after="0" w:line="240" w:lineRule="auto"/>
      </w:pPr>
      <w:r>
        <w:separator/>
      </w:r>
    </w:p>
  </w:footnote>
  <w:footnote w:type="continuationSeparator" w:id="0">
    <w:p w:rsidR="00166CF8" w:rsidRDefault="00166CF8" w:rsidP="00481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ocumentProtection w:edit="readOnly" w:enforcement="1" w:cryptProviderType="rsaFull" w:cryptAlgorithmClass="hash" w:cryptAlgorithmType="typeAny" w:cryptAlgorithmSid="4" w:cryptSpinCount="100000" w:hash="G/BfV9KlEMlJybZsrKwF4KN6YMw=" w:salt="fJJSjhlaOuTamwa+qpqf4g==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09"/>
    <w:rsid w:val="000260F8"/>
    <w:rsid w:val="000A57EE"/>
    <w:rsid w:val="00166CF8"/>
    <w:rsid w:val="00194536"/>
    <w:rsid w:val="0020423B"/>
    <w:rsid w:val="002138E6"/>
    <w:rsid w:val="00221ADA"/>
    <w:rsid w:val="003A6368"/>
    <w:rsid w:val="003B3051"/>
    <w:rsid w:val="003C3F9D"/>
    <w:rsid w:val="004474A0"/>
    <w:rsid w:val="004815CE"/>
    <w:rsid w:val="00522109"/>
    <w:rsid w:val="00551DFA"/>
    <w:rsid w:val="00562174"/>
    <w:rsid w:val="00584049"/>
    <w:rsid w:val="005842A6"/>
    <w:rsid w:val="00637700"/>
    <w:rsid w:val="00642DB7"/>
    <w:rsid w:val="00674C0A"/>
    <w:rsid w:val="00696216"/>
    <w:rsid w:val="006C1525"/>
    <w:rsid w:val="006F3353"/>
    <w:rsid w:val="00817668"/>
    <w:rsid w:val="00831788"/>
    <w:rsid w:val="00842F9A"/>
    <w:rsid w:val="00975640"/>
    <w:rsid w:val="009B65F8"/>
    <w:rsid w:val="009E08DC"/>
    <w:rsid w:val="00A6008F"/>
    <w:rsid w:val="00A75CB6"/>
    <w:rsid w:val="00AA340D"/>
    <w:rsid w:val="00B11AE8"/>
    <w:rsid w:val="00B316F2"/>
    <w:rsid w:val="00C22063"/>
    <w:rsid w:val="00C50183"/>
    <w:rsid w:val="00D234B7"/>
    <w:rsid w:val="00E041A8"/>
    <w:rsid w:val="00E05688"/>
    <w:rsid w:val="00E86953"/>
    <w:rsid w:val="00EF206A"/>
    <w:rsid w:val="00F772FA"/>
    <w:rsid w:val="00FB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Javier\Documents\NetBeansProjects\NSIP-master_v2\NSIP-ab228b2d467ca58ba6477abc1df458def742feee\web-app\Plantillas\PlantillaIPHForm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0FD50A5D874630A508CD3194DEF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2F820-95BC-45C7-A0AD-ADAC8848DEFE}"/>
      </w:docPartPr>
      <w:docPartBody>
        <w:p w:rsidR="00000000" w:rsidRDefault="00507801">
          <w:pPr>
            <w:pStyle w:val="940FD50A5D874630A508CD3194DEF626"/>
          </w:pPr>
          <w:r>
            <w:rPr>
              <w:rStyle w:val="Textodelmarcadordeposicin"/>
            </w:rPr>
            <w:t xml:space="preserve">Seleccione </w:t>
          </w:r>
          <w:r w:rsidRPr="00FF6F64">
            <w:rPr>
              <w:rStyle w:val="Textodelmarcadordeposicin"/>
            </w:rPr>
            <w:t>una fecha.</w:t>
          </w:r>
        </w:p>
      </w:docPartBody>
    </w:docPart>
    <w:docPart>
      <w:docPartPr>
        <w:name w:val="8975180DDCA442248A19E70C9350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247EF-757C-4D81-8B69-7C0A2F376CE2}"/>
      </w:docPartPr>
      <w:docPartBody>
        <w:p w:rsidR="00000000" w:rsidRDefault="00507801">
          <w:pPr>
            <w:pStyle w:val="8975180DDCA442248A19E70C935005C3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8CA156A9CB4FFAABA318CDD1C7B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DB3EC-C52D-40FA-A34E-358E9ECC8233}"/>
      </w:docPartPr>
      <w:docPartBody>
        <w:p w:rsidR="00000000" w:rsidRDefault="00507801">
          <w:pPr>
            <w:pStyle w:val="A38CA156A9CB4FFAABA318CDD1C7B0EC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96395A31BF44ED84C93278A5B2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7E341-3BEE-461D-94B1-87072B7AF9D6}"/>
      </w:docPartPr>
      <w:docPartBody>
        <w:p w:rsidR="00000000" w:rsidRDefault="00507801">
          <w:pPr>
            <w:pStyle w:val="5196395A31BF44ED84C93278A5B2ADE6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3A8025B0CE4887AAEA58A3257FF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6FFEE-BE3A-4DC8-A406-66CE65AA87DC}"/>
      </w:docPartPr>
      <w:docPartBody>
        <w:p w:rsidR="00000000" w:rsidRDefault="00507801">
          <w:pPr>
            <w:pStyle w:val="7E3A8025B0CE4887AAEA58A3257FF3A5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B89396FECA49EB8309DF8A05B9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53BF-0592-40DD-9545-83917419FE4A}"/>
      </w:docPartPr>
      <w:docPartBody>
        <w:p w:rsidR="00000000" w:rsidRDefault="00507801">
          <w:pPr>
            <w:pStyle w:val="50B89396FECA49EB8309DF8A05B9B89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7A3F7B345FE45B69CFFCAB8BE1B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30199-E6EE-4400-B0A6-CF5A1CD6AECB}"/>
      </w:docPartPr>
      <w:docPartBody>
        <w:p w:rsidR="00000000" w:rsidRDefault="00507801">
          <w:pPr>
            <w:pStyle w:val="87A3F7B345FE45B69CFFCAB8BE1B0327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1D27DF28D34445A561ECB41C66E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FB999-9295-46A3-91D4-D2743C6EF0F1}"/>
      </w:docPartPr>
      <w:docPartBody>
        <w:p w:rsidR="00000000" w:rsidRDefault="00507801">
          <w:pPr>
            <w:pStyle w:val="651D27DF28D34445A561ECB41C66E6E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51F62879524799A47380DB1D05F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85FCA-8B2E-4874-BD2C-D6D637488AB7}"/>
      </w:docPartPr>
      <w:docPartBody>
        <w:p w:rsidR="00000000" w:rsidRDefault="00507801">
          <w:pPr>
            <w:pStyle w:val="0351F62879524799A47380DB1D05F0B3"/>
          </w:pPr>
          <w:r>
            <w:rPr>
              <w:rStyle w:val="Textodelmarcadordeposicin"/>
            </w:rPr>
            <w:t>Haga clic aquí</w:t>
          </w:r>
        </w:p>
      </w:docPartBody>
    </w:docPart>
    <w:docPart>
      <w:docPartPr>
        <w:name w:val="46DED7BDFB3F4FF483CFAECF15D61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0160-BEA5-4552-898E-3670326C2940}"/>
      </w:docPartPr>
      <w:docPartBody>
        <w:p w:rsidR="00000000" w:rsidRDefault="00507801">
          <w:pPr>
            <w:pStyle w:val="46DED7BDFB3F4FF483CFAECF15D618AD"/>
          </w:pPr>
          <w:r>
            <w:rPr>
              <w:rStyle w:val="Textodelmarcadordeposicin"/>
            </w:rPr>
            <w:t>Haga clic aquí</w:t>
          </w:r>
        </w:p>
      </w:docPartBody>
    </w:docPart>
    <w:docPart>
      <w:docPartPr>
        <w:name w:val="966120CA68BC46A682D7ECD9D6ACA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D5F2-E2E5-4FBF-89BF-D4143EF525CC}"/>
      </w:docPartPr>
      <w:docPartBody>
        <w:p w:rsidR="00000000" w:rsidRDefault="00507801">
          <w:pPr>
            <w:pStyle w:val="966120CA68BC46A682D7ECD9D6ACA826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A8D79DF2BE4176821892EB7C83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6FA23-7AF8-41E6-8E86-DB3FE1060261}"/>
      </w:docPartPr>
      <w:docPartBody>
        <w:p w:rsidR="00000000" w:rsidRDefault="00507801">
          <w:pPr>
            <w:pStyle w:val="95A8D79DF2BE4176821892EB7C83792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B65B8AF9E2460591E841073B7A8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2FCC-4563-4ED1-98D3-51A9DBFDC45C}"/>
      </w:docPartPr>
      <w:docPartBody>
        <w:p w:rsidR="00000000" w:rsidRDefault="00507801">
          <w:pPr>
            <w:pStyle w:val="CAB65B8AF9E2460591E841073B7A857F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0A8F47D0D7014C19BB703DF7370D6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917B7-A4D0-4696-B494-65FACB1250D2}"/>
      </w:docPartPr>
      <w:docPartBody>
        <w:p w:rsidR="00000000" w:rsidRDefault="00507801">
          <w:pPr>
            <w:pStyle w:val="0A8F47D0D7014C19BB703DF7370D67A6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2C15BEC134B74E3F8811FF2D94621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4581B-153D-4B14-8E35-3FEB31D38071}"/>
      </w:docPartPr>
      <w:docPartBody>
        <w:p w:rsidR="00000000" w:rsidRDefault="00507801">
          <w:pPr>
            <w:pStyle w:val="2C15BEC134B74E3F8811FF2D94621D69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6D8D6050479745F58959F5499868C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017CC-024B-4DEC-AFD1-9318E5BE6EDA}"/>
      </w:docPartPr>
      <w:docPartBody>
        <w:p w:rsidR="00000000" w:rsidRDefault="00507801">
          <w:pPr>
            <w:pStyle w:val="6D8D6050479745F58959F5499868C2D0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CC1F0FD11A584CA99DF670962CF02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22A2F-B6A5-4386-AF99-4395EF0C8B89}"/>
      </w:docPartPr>
      <w:docPartBody>
        <w:p w:rsidR="00000000" w:rsidRDefault="00507801">
          <w:pPr>
            <w:pStyle w:val="CC1F0FD11A584CA99DF670962CF0265D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1BABCBB0414C3AA926431C2035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CF7DD-1CE9-4938-AC1B-250639EC20AA}"/>
      </w:docPartPr>
      <w:docPartBody>
        <w:p w:rsidR="00000000" w:rsidRDefault="00507801">
          <w:pPr>
            <w:pStyle w:val="3E1BABCBB0414C3AA926431C203519B7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188D1AEED4C7462A979FC4DFE466E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6E4EF-4F8B-414E-8A6F-4AD1AD364506}"/>
      </w:docPartPr>
      <w:docPartBody>
        <w:p w:rsidR="00000000" w:rsidRDefault="00507801">
          <w:pPr>
            <w:pStyle w:val="188D1AEED4C7462A979FC4DFE466E71B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46FEFD58E1CE4F279EFD079E9CFE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FBEC-C425-4A32-BF7D-AABFA43F9FC8}"/>
      </w:docPartPr>
      <w:docPartBody>
        <w:p w:rsidR="00000000" w:rsidRDefault="00507801">
          <w:pPr>
            <w:pStyle w:val="46FEFD58E1CE4F279EFD079E9CFE9C28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834D194972F04470BA31C077B9A2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DBF8-E88B-4210-ADA1-921104E43124}"/>
      </w:docPartPr>
      <w:docPartBody>
        <w:p w:rsidR="00000000" w:rsidRDefault="00507801">
          <w:pPr>
            <w:pStyle w:val="834D194972F04470BA31C077B9A245EC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66A6827C1CA240DEA4846FE831E3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03853-C800-4D2C-9DB9-2368483D4C98}"/>
      </w:docPartPr>
      <w:docPartBody>
        <w:p w:rsidR="00000000" w:rsidRDefault="00507801">
          <w:pPr>
            <w:pStyle w:val="66A6827C1CA240DEA4846FE831E32EE5"/>
          </w:pPr>
          <w:r w:rsidRPr="00C235F3">
            <w:rPr>
              <w:rStyle w:val="Textodelmarcadordeposicin"/>
            </w:rPr>
            <w:t>Haga clic aquí.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01"/>
    <w:rsid w:val="0050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0FD50A5D874630A508CD3194DEF626">
    <w:name w:val="940FD50A5D874630A508CD3194DEF626"/>
  </w:style>
  <w:style w:type="paragraph" w:customStyle="1" w:styleId="8975180DDCA442248A19E70C935005C3">
    <w:name w:val="8975180DDCA442248A19E70C935005C3"/>
  </w:style>
  <w:style w:type="paragraph" w:customStyle="1" w:styleId="A38CA156A9CB4FFAABA318CDD1C7B0EC">
    <w:name w:val="A38CA156A9CB4FFAABA318CDD1C7B0EC"/>
  </w:style>
  <w:style w:type="paragraph" w:customStyle="1" w:styleId="5196395A31BF44ED84C93278A5B2ADE6">
    <w:name w:val="5196395A31BF44ED84C93278A5B2ADE6"/>
  </w:style>
  <w:style w:type="paragraph" w:customStyle="1" w:styleId="7E3A8025B0CE4887AAEA58A3257FF3A5">
    <w:name w:val="7E3A8025B0CE4887AAEA58A3257FF3A5"/>
  </w:style>
  <w:style w:type="paragraph" w:customStyle="1" w:styleId="50B89396FECA49EB8309DF8A05B9B89E">
    <w:name w:val="50B89396FECA49EB8309DF8A05B9B89E"/>
  </w:style>
  <w:style w:type="paragraph" w:customStyle="1" w:styleId="87A3F7B345FE45B69CFFCAB8BE1B0327">
    <w:name w:val="87A3F7B345FE45B69CFFCAB8BE1B0327"/>
  </w:style>
  <w:style w:type="paragraph" w:customStyle="1" w:styleId="651D27DF28D34445A561ECB41C66E6EE">
    <w:name w:val="651D27DF28D34445A561ECB41C66E6EE"/>
  </w:style>
  <w:style w:type="paragraph" w:customStyle="1" w:styleId="0351F62879524799A47380DB1D05F0B3">
    <w:name w:val="0351F62879524799A47380DB1D05F0B3"/>
  </w:style>
  <w:style w:type="paragraph" w:customStyle="1" w:styleId="46DED7BDFB3F4FF483CFAECF15D618AD">
    <w:name w:val="46DED7BDFB3F4FF483CFAECF15D618AD"/>
  </w:style>
  <w:style w:type="paragraph" w:customStyle="1" w:styleId="966120CA68BC46A682D7ECD9D6ACA826">
    <w:name w:val="966120CA68BC46A682D7ECD9D6ACA826"/>
  </w:style>
  <w:style w:type="paragraph" w:customStyle="1" w:styleId="95A8D79DF2BE4176821892EB7C83792E">
    <w:name w:val="95A8D79DF2BE4176821892EB7C83792E"/>
  </w:style>
  <w:style w:type="paragraph" w:customStyle="1" w:styleId="CAB65B8AF9E2460591E841073B7A857F">
    <w:name w:val="CAB65B8AF9E2460591E841073B7A857F"/>
  </w:style>
  <w:style w:type="paragraph" w:customStyle="1" w:styleId="0A8F47D0D7014C19BB703DF7370D67A6">
    <w:name w:val="0A8F47D0D7014C19BB703DF7370D67A6"/>
  </w:style>
  <w:style w:type="paragraph" w:customStyle="1" w:styleId="2C15BEC134B74E3F8811FF2D94621D69">
    <w:name w:val="2C15BEC134B74E3F8811FF2D94621D69"/>
  </w:style>
  <w:style w:type="paragraph" w:customStyle="1" w:styleId="6D8D6050479745F58959F5499868C2D0">
    <w:name w:val="6D8D6050479745F58959F5499868C2D0"/>
  </w:style>
  <w:style w:type="paragraph" w:customStyle="1" w:styleId="CC1F0FD11A584CA99DF670962CF0265D">
    <w:name w:val="CC1F0FD11A584CA99DF670962CF0265D"/>
  </w:style>
  <w:style w:type="paragraph" w:customStyle="1" w:styleId="3E1BABCBB0414C3AA926431C203519B7">
    <w:name w:val="3E1BABCBB0414C3AA926431C203519B7"/>
  </w:style>
  <w:style w:type="paragraph" w:customStyle="1" w:styleId="188D1AEED4C7462A979FC4DFE466E71B">
    <w:name w:val="188D1AEED4C7462A979FC4DFE466E71B"/>
  </w:style>
  <w:style w:type="paragraph" w:customStyle="1" w:styleId="46FEFD58E1CE4F279EFD079E9CFE9C28">
    <w:name w:val="46FEFD58E1CE4F279EFD079E9CFE9C28"/>
  </w:style>
  <w:style w:type="paragraph" w:customStyle="1" w:styleId="834D194972F04470BA31C077B9A245EC">
    <w:name w:val="834D194972F04470BA31C077B9A245EC"/>
  </w:style>
  <w:style w:type="paragraph" w:customStyle="1" w:styleId="66A6827C1CA240DEA4846FE831E32EE5">
    <w:name w:val="66A6827C1CA240DEA4846FE831E32EE5"/>
  </w:style>
  <w:style w:type="paragraph" w:customStyle="1" w:styleId="C1205FDC69724F79BEC9655B464F5808">
    <w:name w:val="C1205FDC69724F79BEC9655B464F5808"/>
  </w:style>
  <w:style w:type="paragraph" w:customStyle="1" w:styleId="F494D14002F14E2FAF167702296C30B1">
    <w:name w:val="F494D14002F14E2FAF167702296C30B1"/>
  </w:style>
  <w:style w:type="paragraph" w:customStyle="1" w:styleId="BBB22E192C7F41509A3AA9232BA44790">
    <w:name w:val="BBB22E192C7F41509A3AA9232BA44790"/>
  </w:style>
  <w:style w:type="paragraph" w:customStyle="1" w:styleId="196C711534614299B7D5F7B462F15F5E">
    <w:name w:val="196C711534614299B7D5F7B462F15F5E"/>
  </w:style>
  <w:style w:type="paragraph" w:customStyle="1" w:styleId="E8B0908AC9B147A4B3E9F463689FA404">
    <w:name w:val="E8B0908AC9B147A4B3E9F463689FA404"/>
  </w:style>
  <w:style w:type="paragraph" w:customStyle="1" w:styleId="979A995614524823AEBB260F79F462B6">
    <w:name w:val="979A995614524823AEBB260F79F462B6"/>
  </w:style>
  <w:style w:type="paragraph" w:customStyle="1" w:styleId="001B9A91FA924DB3836EC88510D604CB">
    <w:name w:val="001B9A91FA924DB3836EC88510D604CB"/>
  </w:style>
  <w:style w:type="paragraph" w:customStyle="1" w:styleId="C415C4A8D4E8430AB678EF561368BF71">
    <w:name w:val="C415C4A8D4E8430AB678EF561368BF71"/>
  </w:style>
  <w:style w:type="paragraph" w:customStyle="1" w:styleId="59ABE7FCFFE24A86BA115FD3CF1C3D5F">
    <w:name w:val="59ABE7FCFFE24A86BA115FD3CF1C3D5F"/>
  </w:style>
  <w:style w:type="paragraph" w:customStyle="1" w:styleId="3EDF6D6C58FA495394E36AB7692F030A">
    <w:name w:val="3EDF6D6C58FA495394E36AB7692F030A"/>
  </w:style>
  <w:style w:type="paragraph" w:customStyle="1" w:styleId="4B3E0EED883A4E7C8F35FC8EA9520614">
    <w:name w:val="4B3E0EED883A4E7C8F35FC8EA9520614"/>
  </w:style>
  <w:style w:type="paragraph" w:customStyle="1" w:styleId="3C8BA13302ED4C90996F3251038B7190">
    <w:name w:val="3C8BA13302ED4C90996F3251038B7190"/>
  </w:style>
  <w:style w:type="paragraph" w:customStyle="1" w:styleId="2CA08C4A9E0A46A2A91CCBFF649F6E30">
    <w:name w:val="2CA08C4A9E0A46A2A91CCBFF649F6E30"/>
  </w:style>
  <w:style w:type="paragraph" w:customStyle="1" w:styleId="064019408CDD48A1AB20159086EF30C9">
    <w:name w:val="064019408CDD48A1AB20159086EF30C9"/>
  </w:style>
  <w:style w:type="paragraph" w:customStyle="1" w:styleId="82E163EBEAEA448FA0A2F233F73BA9FE">
    <w:name w:val="82E163EBEAEA448FA0A2F233F73BA9FE"/>
  </w:style>
  <w:style w:type="paragraph" w:customStyle="1" w:styleId="AD90EA9A54074F8F998C8452CBF9AAE8">
    <w:name w:val="AD90EA9A54074F8F998C8452CBF9AAE8"/>
  </w:style>
  <w:style w:type="paragraph" w:customStyle="1" w:styleId="DE7011A313F341EF8A2D33C076DBBFA1">
    <w:name w:val="DE7011A313F341EF8A2D33C076DBBFA1"/>
  </w:style>
  <w:style w:type="paragraph" w:customStyle="1" w:styleId="F74CDD14C85B454FB838210F224F51EE">
    <w:name w:val="F74CDD14C85B454FB838210F224F51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0FD50A5D874630A508CD3194DEF626">
    <w:name w:val="940FD50A5D874630A508CD3194DEF626"/>
  </w:style>
  <w:style w:type="paragraph" w:customStyle="1" w:styleId="8975180DDCA442248A19E70C935005C3">
    <w:name w:val="8975180DDCA442248A19E70C935005C3"/>
  </w:style>
  <w:style w:type="paragraph" w:customStyle="1" w:styleId="A38CA156A9CB4FFAABA318CDD1C7B0EC">
    <w:name w:val="A38CA156A9CB4FFAABA318CDD1C7B0EC"/>
  </w:style>
  <w:style w:type="paragraph" w:customStyle="1" w:styleId="5196395A31BF44ED84C93278A5B2ADE6">
    <w:name w:val="5196395A31BF44ED84C93278A5B2ADE6"/>
  </w:style>
  <w:style w:type="paragraph" w:customStyle="1" w:styleId="7E3A8025B0CE4887AAEA58A3257FF3A5">
    <w:name w:val="7E3A8025B0CE4887AAEA58A3257FF3A5"/>
  </w:style>
  <w:style w:type="paragraph" w:customStyle="1" w:styleId="50B89396FECA49EB8309DF8A05B9B89E">
    <w:name w:val="50B89396FECA49EB8309DF8A05B9B89E"/>
  </w:style>
  <w:style w:type="paragraph" w:customStyle="1" w:styleId="87A3F7B345FE45B69CFFCAB8BE1B0327">
    <w:name w:val="87A3F7B345FE45B69CFFCAB8BE1B0327"/>
  </w:style>
  <w:style w:type="paragraph" w:customStyle="1" w:styleId="651D27DF28D34445A561ECB41C66E6EE">
    <w:name w:val="651D27DF28D34445A561ECB41C66E6EE"/>
  </w:style>
  <w:style w:type="paragraph" w:customStyle="1" w:styleId="0351F62879524799A47380DB1D05F0B3">
    <w:name w:val="0351F62879524799A47380DB1D05F0B3"/>
  </w:style>
  <w:style w:type="paragraph" w:customStyle="1" w:styleId="46DED7BDFB3F4FF483CFAECF15D618AD">
    <w:name w:val="46DED7BDFB3F4FF483CFAECF15D618AD"/>
  </w:style>
  <w:style w:type="paragraph" w:customStyle="1" w:styleId="966120CA68BC46A682D7ECD9D6ACA826">
    <w:name w:val="966120CA68BC46A682D7ECD9D6ACA826"/>
  </w:style>
  <w:style w:type="paragraph" w:customStyle="1" w:styleId="95A8D79DF2BE4176821892EB7C83792E">
    <w:name w:val="95A8D79DF2BE4176821892EB7C83792E"/>
  </w:style>
  <w:style w:type="paragraph" w:customStyle="1" w:styleId="CAB65B8AF9E2460591E841073B7A857F">
    <w:name w:val="CAB65B8AF9E2460591E841073B7A857F"/>
  </w:style>
  <w:style w:type="paragraph" w:customStyle="1" w:styleId="0A8F47D0D7014C19BB703DF7370D67A6">
    <w:name w:val="0A8F47D0D7014C19BB703DF7370D67A6"/>
  </w:style>
  <w:style w:type="paragraph" w:customStyle="1" w:styleId="2C15BEC134B74E3F8811FF2D94621D69">
    <w:name w:val="2C15BEC134B74E3F8811FF2D94621D69"/>
  </w:style>
  <w:style w:type="paragraph" w:customStyle="1" w:styleId="6D8D6050479745F58959F5499868C2D0">
    <w:name w:val="6D8D6050479745F58959F5499868C2D0"/>
  </w:style>
  <w:style w:type="paragraph" w:customStyle="1" w:styleId="CC1F0FD11A584CA99DF670962CF0265D">
    <w:name w:val="CC1F0FD11A584CA99DF670962CF0265D"/>
  </w:style>
  <w:style w:type="paragraph" w:customStyle="1" w:styleId="3E1BABCBB0414C3AA926431C203519B7">
    <w:name w:val="3E1BABCBB0414C3AA926431C203519B7"/>
  </w:style>
  <w:style w:type="paragraph" w:customStyle="1" w:styleId="188D1AEED4C7462A979FC4DFE466E71B">
    <w:name w:val="188D1AEED4C7462A979FC4DFE466E71B"/>
  </w:style>
  <w:style w:type="paragraph" w:customStyle="1" w:styleId="46FEFD58E1CE4F279EFD079E9CFE9C28">
    <w:name w:val="46FEFD58E1CE4F279EFD079E9CFE9C28"/>
  </w:style>
  <w:style w:type="paragraph" w:customStyle="1" w:styleId="834D194972F04470BA31C077B9A245EC">
    <w:name w:val="834D194972F04470BA31C077B9A245EC"/>
  </w:style>
  <w:style w:type="paragraph" w:customStyle="1" w:styleId="66A6827C1CA240DEA4846FE831E32EE5">
    <w:name w:val="66A6827C1CA240DEA4846FE831E32EE5"/>
  </w:style>
  <w:style w:type="paragraph" w:customStyle="1" w:styleId="C1205FDC69724F79BEC9655B464F5808">
    <w:name w:val="C1205FDC69724F79BEC9655B464F5808"/>
  </w:style>
  <w:style w:type="paragraph" w:customStyle="1" w:styleId="F494D14002F14E2FAF167702296C30B1">
    <w:name w:val="F494D14002F14E2FAF167702296C30B1"/>
  </w:style>
  <w:style w:type="paragraph" w:customStyle="1" w:styleId="BBB22E192C7F41509A3AA9232BA44790">
    <w:name w:val="BBB22E192C7F41509A3AA9232BA44790"/>
  </w:style>
  <w:style w:type="paragraph" w:customStyle="1" w:styleId="196C711534614299B7D5F7B462F15F5E">
    <w:name w:val="196C711534614299B7D5F7B462F15F5E"/>
  </w:style>
  <w:style w:type="paragraph" w:customStyle="1" w:styleId="E8B0908AC9B147A4B3E9F463689FA404">
    <w:name w:val="E8B0908AC9B147A4B3E9F463689FA404"/>
  </w:style>
  <w:style w:type="paragraph" w:customStyle="1" w:styleId="979A995614524823AEBB260F79F462B6">
    <w:name w:val="979A995614524823AEBB260F79F462B6"/>
  </w:style>
  <w:style w:type="paragraph" w:customStyle="1" w:styleId="001B9A91FA924DB3836EC88510D604CB">
    <w:name w:val="001B9A91FA924DB3836EC88510D604CB"/>
  </w:style>
  <w:style w:type="paragraph" w:customStyle="1" w:styleId="C415C4A8D4E8430AB678EF561368BF71">
    <w:name w:val="C415C4A8D4E8430AB678EF561368BF71"/>
  </w:style>
  <w:style w:type="paragraph" w:customStyle="1" w:styleId="59ABE7FCFFE24A86BA115FD3CF1C3D5F">
    <w:name w:val="59ABE7FCFFE24A86BA115FD3CF1C3D5F"/>
  </w:style>
  <w:style w:type="paragraph" w:customStyle="1" w:styleId="3EDF6D6C58FA495394E36AB7692F030A">
    <w:name w:val="3EDF6D6C58FA495394E36AB7692F030A"/>
  </w:style>
  <w:style w:type="paragraph" w:customStyle="1" w:styleId="4B3E0EED883A4E7C8F35FC8EA9520614">
    <w:name w:val="4B3E0EED883A4E7C8F35FC8EA9520614"/>
  </w:style>
  <w:style w:type="paragraph" w:customStyle="1" w:styleId="3C8BA13302ED4C90996F3251038B7190">
    <w:name w:val="3C8BA13302ED4C90996F3251038B7190"/>
  </w:style>
  <w:style w:type="paragraph" w:customStyle="1" w:styleId="2CA08C4A9E0A46A2A91CCBFF649F6E30">
    <w:name w:val="2CA08C4A9E0A46A2A91CCBFF649F6E30"/>
  </w:style>
  <w:style w:type="paragraph" w:customStyle="1" w:styleId="064019408CDD48A1AB20159086EF30C9">
    <w:name w:val="064019408CDD48A1AB20159086EF30C9"/>
  </w:style>
  <w:style w:type="paragraph" w:customStyle="1" w:styleId="82E163EBEAEA448FA0A2F233F73BA9FE">
    <w:name w:val="82E163EBEAEA448FA0A2F233F73BA9FE"/>
  </w:style>
  <w:style w:type="paragraph" w:customStyle="1" w:styleId="AD90EA9A54074F8F998C8452CBF9AAE8">
    <w:name w:val="AD90EA9A54074F8F998C8452CBF9AAE8"/>
  </w:style>
  <w:style w:type="paragraph" w:customStyle="1" w:styleId="DE7011A313F341EF8A2D33C076DBBFA1">
    <w:name w:val="DE7011A313F341EF8A2D33C076DBBFA1"/>
  </w:style>
  <w:style w:type="paragraph" w:customStyle="1" w:styleId="F74CDD14C85B454FB838210F224F51EE">
    <w:name w:val="F74CDD14C85B454FB838210F224F5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5F94-996F-42F5-8506-FBD393C7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PlantillaIPHForm2.dotx</Template>
  <TotalTime>0</TotalTime>
  <Pages>2</Pages>
  <Words>629</Words>
  <Characters>3460</Characters>
  <Application>Microsoft Office Word</Application>
  <DocSecurity>8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Vazquez Vargas</dc:creator>
  <cp:lastModifiedBy>Francisco Javier Vazquez Vargas</cp:lastModifiedBy>
  <cp:revision>1</cp:revision>
  <dcterms:created xsi:type="dcterms:W3CDTF">2015-02-06T19:07:00Z</dcterms:created>
  <dcterms:modified xsi:type="dcterms:W3CDTF">2015-02-06T19:07:00Z</dcterms:modified>
</cp:coreProperties>
</file>