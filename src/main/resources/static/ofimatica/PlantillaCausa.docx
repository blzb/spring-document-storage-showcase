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25" w:rsidRDefault="006C15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2675" cy="3714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25" w:rsidRPr="006C1525" w:rsidRDefault="00E86953" w:rsidP="006C152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695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ACTA DE DENUNCIA O QUERELLA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485.25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" fillcolor="black [3213]">
                <v:textbox>
                  <w:txbxContent>
                    <w:p w:rsidR="006C1525" w:rsidRPr="006C1525" w:rsidRDefault="00E86953" w:rsidP="006C152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695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ACTA DE DENUNCIA O QUERELLA</w:t>
                      </w:r>
                    </w:p>
                  </w:txbxContent>
                </v:textbox>
              </v:shape>
            </w:pict>
          </mc:Fallback>
        </mc:AlternateContent>
      </w:r>
    </w:p>
    <w:p w:rsidR="006C1525" w:rsidRDefault="003A6368" w:rsidP="006C152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FEAC1" wp14:editId="518DBA51">
                <wp:simplePos x="0" y="0"/>
                <wp:positionH relativeFrom="column">
                  <wp:posOffset>929418</wp:posOffset>
                </wp:positionH>
                <wp:positionV relativeFrom="paragraph">
                  <wp:posOffset>276181</wp:posOffset>
                </wp:positionV>
                <wp:extent cx="1638300" cy="265592"/>
                <wp:effectExtent l="0" t="0" r="19050" b="2032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5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940176039"/>
                              <w:placeholder>
                                <w:docPart w:val="6BBEE579C0AB4EB2A797435DBCC6CE9E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ermStart w:id="2056078193" w:edGrp="everyone" w:displacedByCustomXml="prev"/>
                              <w:p w:rsidR="00E05688" w:rsidRDefault="006B5395">
                                <w:r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</w:p>
                              <w:permEnd w:id="2056078193" w:displacedByCustomXml="next"/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7" type="#_x0000_t202" style="position:absolute;margin-left:73.2pt;margin-top:21.75pt;width:129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" fillcolor="white [3201]" strokeweight=".5pt">
                <v:textbox>
                  <w:txbxContent>
                    <w:sdt>
                      <w:sdtPr>
                        <w:id w:val="1940176039"/>
                        <w:placeholder>
                          <w:docPart w:val="6BBEE579C0AB4EB2A797435DBCC6CE9E"/>
                        </w:placeholder>
                        <w:showingPlcHdr/>
                        <w:text/>
                      </w:sdtPr>
                      <w:sdtEndPr/>
                      <w:sdtContent>
                        <w:permStart w:id="2056078193" w:edGrp="everyone" w:displacedByCustomXml="prev"/>
                        <w:p w:rsidR="00E05688" w:rsidRDefault="006B5395">
                          <w:r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</w:p>
                        <w:permEnd w:id="2056078193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  <w:r w:rsidR="00E05688" w:rsidRPr="00E056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184DA" wp14:editId="17C2675B">
                <wp:simplePos x="0" y="0"/>
                <wp:positionH relativeFrom="column">
                  <wp:posOffset>3587115</wp:posOffset>
                </wp:positionH>
                <wp:positionV relativeFrom="paragraph">
                  <wp:posOffset>262890</wp:posOffset>
                </wp:positionV>
                <wp:extent cx="2286000" cy="476250"/>
                <wp:effectExtent l="0" t="0" r="19050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83" w:rsidRPr="00792652" w:rsidRDefault="00203E2D" w:rsidP="00C50183">
                            <w:pPr>
                              <w:keepLines/>
                              <w:widowControl w:val="0"/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permStart w:id="1695829089" w:edGrp="everyone"/>
                            <w:sdt>
                              <w:sdtPr>
                                <w:rPr>
                                  <w:b/>
                                </w:rPr>
                                <w:id w:val="-1916922245"/>
                                <w:date>
                                  <w:dateFormat w:val="dd/MM/yyyy"/>
                                  <w:lid w:val="es-MX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04BD9">
                                  <w:rPr>
                                    <w:b/>
                                  </w:rPr>
                                  <w:t xml:space="preserve">     </w:t>
                                </w:r>
                              </w:sdtContent>
                            </w:sdt>
                            <w:permEnd w:id="1695829089"/>
                          </w:p>
                          <w:p w:rsidR="00C50183" w:rsidRPr="00C50183" w:rsidRDefault="00C50183" w:rsidP="00C50183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282.45pt;margin-top:20.7pt;width:180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" fillcolor="white [3201]" strokeweight=".5pt">
                <v:textbox>
                  <w:txbxContent>
                    <w:p w:rsidR="00C50183" w:rsidRPr="00792652" w:rsidRDefault="00203E2D" w:rsidP="00C50183">
                      <w:pPr>
                        <w:keepLines/>
                        <w:widowControl w:val="0"/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permStart w:id="1695829089" w:edGrp="everyone"/>
                      <w:sdt>
                        <w:sdtPr>
                          <w:rPr>
                            <w:b/>
                          </w:rPr>
                          <w:id w:val="-1916922245"/>
                          <w:date>
                            <w:dateFormat w:val="dd/MM/yyyy"/>
                            <w:lid w:val="es-MX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04BD9">
                            <w:rPr>
                              <w:b/>
                            </w:rPr>
                            <w:t xml:space="preserve">     </w:t>
                          </w:r>
                        </w:sdtContent>
                      </w:sdt>
                      <w:permEnd w:id="1695829089"/>
                    </w:p>
                    <w:p w:rsidR="00C50183" w:rsidRPr="00C50183" w:rsidRDefault="00C50183" w:rsidP="00C50183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688" w:rsidRPr="00E056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3BE77" wp14:editId="62AE9BBE">
                <wp:simplePos x="0" y="0"/>
                <wp:positionH relativeFrom="column">
                  <wp:posOffset>2958465</wp:posOffset>
                </wp:positionH>
                <wp:positionV relativeFrom="paragraph">
                  <wp:posOffset>253365</wp:posOffset>
                </wp:positionV>
                <wp:extent cx="628650" cy="485775"/>
                <wp:effectExtent l="0" t="0" r="1905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85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688" w:rsidRPr="00194536" w:rsidRDefault="00E05688" w:rsidP="00E0568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Fecha: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9" type="#_x0000_t202" style="position:absolute;margin-left:232.95pt;margin-top:19.95pt;width:49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" fillcolor="black [3213]" strokecolor="white [3212]" strokeweight=".5pt">
                <v:textbox>
                  <w:txbxContent>
                    <w:p w:rsidR="00E05688" w:rsidRPr="00194536" w:rsidRDefault="00E05688" w:rsidP="00E0568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Fecha:</w:t>
                      </w:r>
                    </w:p>
                  </w:txbxContent>
                </v:textbox>
              </v:shape>
            </w:pict>
          </mc:Fallback>
        </mc:AlternateContent>
      </w:r>
      <w:r w:rsidR="00E0568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9FD44" wp14:editId="4E65C190">
                <wp:simplePos x="0" y="0"/>
                <wp:positionH relativeFrom="column">
                  <wp:posOffset>-289560</wp:posOffset>
                </wp:positionH>
                <wp:positionV relativeFrom="paragraph">
                  <wp:posOffset>262889</wp:posOffset>
                </wp:positionV>
                <wp:extent cx="1219200" cy="27622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536" w:rsidRPr="00194536" w:rsidRDefault="00194536" w:rsidP="00194536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94536">
                              <w:rPr>
                                <w:b/>
                                <w:color w:val="FFFFFF" w:themeColor="background1"/>
                              </w:rPr>
                              <w:t>C.I. Número: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0" type="#_x0000_t202" style="position:absolute;margin-left:-22.8pt;margin-top:20.7pt;width:9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" fillcolor="black [3213]" strokecolor="white [3212]" strokeweight=".5pt">
                <v:textbox>
                  <w:txbxContent>
                    <w:p w:rsidR="00194536" w:rsidRPr="00194536" w:rsidRDefault="00194536" w:rsidP="00194536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94536">
                        <w:rPr>
                          <w:b/>
                          <w:color w:val="FFFFFF" w:themeColor="background1"/>
                        </w:rPr>
                        <w:t>C.I. Número:</w:t>
                      </w:r>
                    </w:p>
                  </w:txbxContent>
                </v:textbox>
              </v:shape>
            </w:pict>
          </mc:Fallback>
        </mc:AlternateContent>
      </w:r>
    </w:p>
    <w:p w:rsidR="006C1525" w:rsidRDefault="00E05688" w:rsidP="006C152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D2AB4" wp14:editId="34BC239E">
                <wp:simplePos x="0" y="0"/>
                <wp:positionH relativeFrom="column">
                  <wp:posOffset>-289560</wp:posOffset>
                </wp:positionH>
                <wp:positionV relativeFrom="paragraph">
                  <wp:posOffset>215900</wp:posOffset>
                </wp:positionV>
                <wp:extent cx="1219200" cy="266065"/>
                <wp:effectExtent l="0" t="0" r="19050" b="1968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0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536" w:rsidRPr="00194536" w:rsidRDefault="00194536" w:rsidP="00194536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94536">
                              <w:rPr>
                                <w:b/>
                                <w:color w:val="FFFFFF" w:themeColor="background1"/>
                              </w:rPr>
                              <w:t>Agencia: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1" type="#_x0000_t202" style="position:absolute;margin-left:-22.8pt;margin-top:17pt;width:96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" fillcolor="black [3213]" strokecolor="white [3212]" strokeweight=".5pt">
                <v:textbox inset=",1.3mm">
                  <w:txbxContent>
                    <w:p w:rsidR="00194536" w:rsidRPr="00194536" w:rsidRDefault="00194536" w:rsidP="00194536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194536">
                        <w:rPr>
                          <w:b/>
                          <w:color w:val="FFFFFF" w:themeColor="background1"/>
                        </w:rPr>
                        <w:t>Agencia: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F315A" wp14:editId="4C051213">
                <wp:simplePos x="0" y="0"/>
                <wp:positionH relativeFrom="column">
                  <wp:posOffset>929640</wp:posOffset>
                </wp:positionH>
                <wp:positionV relativeFrom="paragraph">
                  <wp:posOffset>215900</wp:posOffset>
                </wp:positionV>
                <wp:extent cx="1638300" cy="266065"/>
                <wp:effectExtent l="0" t="0" r="19050" b="1968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376935652"/>
                              <w:placeholder>
                                <w:docPart w:val="6BBEE579C0AB4EB2A797435DBCC6CE9E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ermStart w:id="443576588" w:edGrp="everyone" w:displacedByCustomXml="prev"/>
                              <w:p w:rsidR="00E05688" w:rsidRDefault="006B5395" w:rsidP="00E05688">
                                <w:r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</w:p>
                              <w:permEnd w:id="443576588" w:displacedByCustomXml="next"/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2" type="#_x0000_t202" style="position:absolute;margin-left:73.2pt;margin-top:17pt;width:129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" fillcolor="white [3201]" strokeweight=".5pt">
                <v:textbox>
                  <w:txbxContent>
                    <w:sdt>
                      <w:sdtPr>
                        <w:id w:val="-376935652"/>
                        <w:placeholder>
                          <w:docPart w:val="6BBEE579C0AB4EB2A797435DBCC6CE9E"/>
                        </w:placeholder>
                        <w:showingPlcHdr/>
                        <w:text/>
                      </w:sdtPr>
                      <w:sdtEndPr/>
                      <w:sdtContent>
                        <w:permStart w:id="443576588" w:edGrp="everyone" w:displacedByCustomXml="prev"/>
                        <w:p w:rsidR="00E05688" w:rsidRDefault="006B5395" w:rsidP="00E05688">
                          <w:r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</w:p>
                        <w:permEnd w:id="443576588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C1525" w:rsidRDefault="003C3F9D" w:rsidP="006C1525"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9094A" wp14:editId="69262875">
                <wp:simplePos x="0" y="0"/>
                <wp:positionH relativeFrom="column">
                  <wp:posOffset>-289560</wp:posOffset>
                </wp:positionH>
                <wp:positionV relativeFrom="paragraph">
                  <wp:posOffset>3102610</wp:posOffset>
                </wp:positionV>
                <wp:extent cx="6162675" cy="4019550"/>
                <wp:effectExtent l="0" t="0" r="28575" b="1905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01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F9D" w:rsidRPr="00842F9A" w:rsidRDefault="003C3F9D" w:rsidP="003C3F9D">
                            <w:pPr>
                              <w:spacing w:after="0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Nombre: </w:t>
                            </w:r>
                            <w:sdt>
                              <w:sdtPr>
                                <w:id w:val="-140976709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564935594" w:edGrp="everyone"/>
                                <w:r w:rsidR="00ED17EE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564935594"/>
                              </w:sdtContent>
                            </w:sdt>
                          </w:p>
                          <w:p w:rsidR="003C3F9D" w:rsidRDefault="003C3F9D" w:rsidP="003C3F9D">
                            <w:pPr>
                              <w:spacing w:after="24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>Nombre(s)</w:t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>Apellido paterno</w:t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>Apellido materno</w:t>
                            </w:r>
                          </w:p>
                          <w:p w:rsidR="003C3F9D" w:rsidRDefault="003C3F9D" w:rsidP="003C3F9D">
                            <w:pPr>
                              <w:spacing w:after="0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Documento de identificación (especificar): </w:t>
                            </w:r>
                            <w:sdt>
                              <w:sdtPr>
                                <w:id w:val="2009410184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499656223" w:edGrp="everyone"/>
                                <w:r w:rsidR="00ED17EE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499656223"/>
                              </w:sdtContent>
                            </w:sdt>
                          </w:p>
                          <w:p w:rsidR="003C3F9D" w:rsidRDefault="003C3F9D" w:rsidP="003C3F9D">
                            <w:pPr>
                              <w:spacing w:after="0"/>
                              <w:jc w:val="both"/>
                            </w:pPr>
                            <w:r w:rsidRPr="003C3F9D">
                              <w:t xml:space="preserve">Sexo: </w:t>
                            </w:r>
                            <w:r>
                              <w:t xml:space="preserve"> M</w:t>
                            </w:r>
                            <w:r w:rsidR="006B5395">
                              <w:t xml:space="preserve">   </w:t>
                            </w:r>
                            <w:permStart w:id="2096524855" w:edGrp="everyone"/>
                            <w:sdt>
                              <w:sdtPr>
                                <w:id w:val="9506621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2096524855"/>
                            <w:r w:rsidR="006B5395">
                              <w:t xml:space="preserve">  </w:t>
                            </w:r>
                            <w:r>
                              <w:tab/>
                              <w:t>F</w:t>
                            </w:r>
                            <w:r w:rsidR="006B5395">
                              <w:t xml:space="preserve">    </w:t>
                            </w:r>
                            <w:permStart w:id="1445606098" w:edGrp="everyone"/>
                            <w:sdt>
                              <w:sdtPr>
                                <w:id w:val="-63541362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445606098"/>
                          </w:p>
                          <w:p w:rsidR="003C3F9D" w:rsidRPr="003C3F9D" w:rsidRDefault="003C3F9D" w:rsidP="006B5395">
                            <w:pPr>
                              <w:widowControl w:val="0"/>
                              <w:spacing w:after="180"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>Edad referida:</w:t>
                            </w:r>
                            <w:r w:rsidR="0042215B">
                              <w:t xml:space="preserve"> </w:t>
                            </w:r>
                            <w:sdt>
                              <w:sdtPr>
                                <w:id w:val="1254781291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813392056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813392056"/>
                              </w:sdtContent>
                            </w:sdt>
                            <w:r w:rsidR="0042215B">
                              <w:t xml:space="preserve">     </w:t>
                            </w:r>
                            <w:r>
                              <w:t xml:space="preserve">Fecha de Nacimiento: </w:t>
                            </w:r>
                            <w:permStart w:id="1555646143" w:edGrp="everyone"/>
                            <w:sdt>
                              <w:sdtPr>
                                <w:tag w:val="Seleccionar Fecha..."/>
                                <w:id w:val="-456416635"/>
                                <w:date>
                                  <w:dateFormat w:val="dd/MM/yyyy"/>
                                  <w:lid w:val="es-MX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03E2D">
                                  <w:t xml:space="preserve">        </w:t>
                                </w:r>
                              </w:sdtContent>
                            </w:sdt>
                            <w:permEnd w:id="1555646143"/>
                          </w:p>
                          <w:p w:rsidR="003C3F9D" w:rsidRDefault="003C3F9D" w:rsidP="003C3F9D">
                            <w:pPr>
                              <w:spacing w:after="120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Nacionalidad: </w:t>
                            </w:r>
                            <w:sdt>
                              <w:sdtPr>
                                <w:id w:val="-942529452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451826637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451826637"/>
                              </w:sdtContent>
                            </w:sdt>
                          </w:p>
                          <w:p w:rsidR="003C3F9D" w:rsidRDefault="003C3F9D" w:rsidP="003C3F9D">
                            <w:pPr>
                              <w:spacing w:after="0"/>
                              <w:jc w:val="both"/>
                              <w:rPr>
                                <w:u w:val="single"/>
                              </w:rPr>
                            </w:pPr>
                            <w:r w:rsidRPr="003C3F9D">
                              <w:t>Dirección</w:t>
                            </w:r>
                            <w:r w:rsidR="006B5395">
                              <w:t xml:space="preserve">: </w:t>
                            </w:r>
                            <w:sdt>
                              <w:sdtPr>
                                <w:id w:val="1616943295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769536644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769536644"/>
                              </w:sdtContent>
                            </w:sdt>
                          </w:p>
                          <w:p w:rsidR="00FB33D1" w:rsidRDefault="00FB33D1" w:rsidP="00FB33D1">
                            <w:pPr>
                              <w:spacing w:after="18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Calle</w:t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>(s)</w:t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Número</w:t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 xml:space="preserve">     Colonia</w:t>
                            </w:r>
                          </w:p>
                          <w:p w:rsidR="00FB33D1" w:rsidRPr="00FB33D1" w:rsidRDefault="00FB33D1" w:rsidP="00FB33D1">
                            <w:pPr>
                              <w:spacing w:after="180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Teléfono (s):</w:t>
                            </w:r>
                            <w:sdt>
                              <w:sdtPr>
                                <w:id w:val="-1043438793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1426066731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1426066731"/>
                              </w:sdtContent>
                            </w:sdt>
                            <w:r w:rsidR="0042215B">
                              <w:t xml:space="preserve">    </w:t>
                            </w:r>
                            <w:r>
                              <w:t xml:space="preserve">Correo electrónico: </w:t>
                            </w:r>
                            <w:sdt>
                              <w:sdtPr>
                                <w:id w:val="561991375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1928477842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1928477842"/>
                              </w:sdtContent>
                            </w:sdt>
                          </w:p>
                          <w:p w:rsidR="003C3F9D" w:rsidRDefault="00FB33D1" w:rsidP="00FB33D1">
                            <w:pPr>
                              <w:spacing w:after="180"/>
                              <w:jc w:val="both"/>
                            </w:pPr>
                            <w:r w:rsidRPr="00FB33D1">
                              <w:t>Religión</w:t>
                            </w:r>
                            <w:r>
                              <w:t>:</w:t>
                            </w:r>
                            <w:r w:rsidR="0042215B">
                              <w:t xml:space="preserve"> </w:t>
                            </w:r>
                            <w:sdt>
                              <w:sdtPr>
                                <w:id w:val="186180089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1475306981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1475306981"/>
                              </w:sdtContent>
                            </w:sdt>
                            <w:r>
                              <w:tab/>
                              <w:t>Pertenece a algún grupo étnico: Si</w:t>
                            </w:r>
                            <w:r w:rsidR="0042215B">
                              <w:t xml:space="preserve">   </w:t>
                            </w:r>
                            <w:permStart w:id="1780578868" w:edGrp="everyone"/>
                            <w:sdt>
                              <w:sdtPr>
                                <w:id w:val="149299170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780578868"/>
                            <w:r>
                              <w:tab/>
                              <w:t>No</w:t>
                            </w:r>
                            <w:r w:rsidR="0042215B">
                              <w:t xml:space="preserve">  </w:t>
                            </w:r>
                            <w:permStart w:id="597574013" w:edGrp="everyone"/>
                            <w:sdt>
                              <w:sdtPr>
                                <w:id w:val="9875954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597574013"/>
                          </w:p>
                          <w:p w:rsidR="00FB33D1" w:rsidRDefault="00FB33D1" w:rsidP="00FB33D1">
                            <w:pPr>
                              <w:spacing w:after="180"/>
                              <w:jc w:val="both"/>
                            </w:pPr>
                            <w:r>
                              <w:t>Estado civil:    Soltero</w:t>
                            </w:r>
                            <w:r w:rsidR="0042215B">
                              <w:t xml:space="preserve">   </w:t>
                            </w:r>
                            <w:permStart w:id="2028547614" w:edGrp="everyone"/>
                            <w:sdt>
                              <w:sdtPr>
                                <w:id w:val="-20715671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2028547614"/>
                            <w:r w:rsidR="0042215B">
                              <w:t xml:space="preserve">   Casado   </w:t>
                            </w:r>
                            <w:permStart w:id="1022903838" w:edGrp="everyone"/>
                            <w:sdt>
                              <w:sdtPr>
                                <w:id w:val="-97120462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022903838"/>
                            <w:r>
                              <w:tab/>
                            </w:r>
                            <w:r w:rsidR="0042215B">
                              <w:tab/>
                            </w:r>
                            <w:r>
                              <w:t>Ocupación:</w:t>
                            </w:r>
                            <w:r w:rsidR="006B5395">
                              <w:rPr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u w:val="single"/>
                                </w:rPr>
                                <w:id w:val="35865563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1879905934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1879905934"/>
                              </w:sdtContent>
                            </w:sdt>
                          </w:p>
                          <w:p w:rsidR="00FB33D1" w:rsidRDefault="00FB33D1" w:rsidP="00FB33D1">
                            <w:pPr>
                              <w:spacing w:after="180"/>
                              <w:jc w:val="both"/>
                            </w:pPr>
                            <w:r>
                              <w:t>¿Tiene alguna relación con el imputado?   Si</w:t>
                            </w:r>
                            <w:r w:rsidR="0042215B">
                              <w:t xml:space="preserve">   </w:t>
                            </w:r>
                            <w:permStart w:id="201014379" w:edGrp="everyone"/>
                            <w:sdt>
                              <w:sdtPr>
                                <w:id w:val="-29360790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201014379"/>
                            <w:r w:rsidR="0042215B">
                              <w:t xml:space="preserve">   </w:t>
                            </w:r>
                            <w:r>
                              <w:t>No</w:t>
                            </w:r>
                            <w:r w:rsidR="0042215B">
                              <w:t xml:space="preserve">   </w:t>
                            </w:r>
                            <w:permStart w:id="1255818893" w:edGrp="everyone"/>
                            <w:sdt>
                              <w:sdtPr>
                                <w:id w:val="-11582147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255818893"/>
                          </w:p>
                          <w:p w:rsidR="00FB33D1" w:rsidRDefault="009E08DC" w:rsidP="00FB33D1">
                            <w:pPr>
                              <w:spacing w:after="180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En caso afirmativo especificar qué tipo de relación: </w:t>
                            </w:r>
                            <w:sdt>
                              <w:sdtPr>
                                <w:id w:val="543107997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251014587" w:edGrp="everyone"/>
                                <w:r w:rsidR="0042215B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251014587"/>
                              </w:sdtContent>
                            </w:sdt>
                          </w:p>
                          <w:p w:rsidR="009E08DC" w:rsidRDefault="009E08DC" w:rsidP="009E08DC">
                            <w:pPr>
                              <w:spacing w:after="120"/>
                              <w:jc w:val="both"/>
                            </w:pPr>
                            <w:r>
                              <w:t>*¿Se omiten datos generales del denunciante o querellante por tratarse de denuncia anónima?</w:t>
                            </w:r>
                          </w:p>
                          <w:p w:rsidR="009E08DC" w:rsidRPr="009E08DC" w:rsidRDefault="009E08DC" w:rsidP="009E08DC">
                            <w:pPr>
                              <w:spacing w:after="120"/>
                              <w:jc w:val="both"/>
                            </w:pPr>
                            <w:r>
                              <w:t>Si</w:t>
                            </w:r>
                            <w:r w:rsidR="0042215B">
                              <w:t xml:space="preserve">   </w:t>
                            </w:r>
                            <w:permStart w:id="1645955726" w:edGrp="everyone"/>
                            <w:sdt>
                              <w:sdtPr>
                                <w:id w:val="116158947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645955726"/>
                            <w:r>
                              <w:tab/>
                              <w:t>No</w:t>
                            </w:r>
                            <w:r w:rsidR="0042215B">
                              <w:t xml:space="preserve">   </w:t>
                            </w:r>
                            <w:permStart w:id="1107977991" w:edGrp="everyone"/>
                            <w:sdt>
                              <w:sdtPr>
                                <w:id w:val="-4452849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107977991"/>
                          </w:p>
                          <w:p w:rsidR="00FB33D1" w:rsidRPr="00FB33D1" w:rsidRDefault="00FB33D1" w:rsidP="003C3F9D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3" type="#_x0000_t202" style="position:absolute;margin-left:-22.8pt;margin-top:244.3pt;width:485.25pt;height:31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" filled="f" strokeweight=".5pt">
                <v:textbox>
                  <w:txbxContent>
                    <w:p w:rsidR="003C3F9D" w:rsidRPr="00842F9A" w:rsidRDefault="003C3F9D" w:rsidP="003C3F9D">
                      <w:pPr>
                        <w:spacing w:after="0"/>
                        <w:jc w:val="both"/>
                        <w:rPr>
                          <w:u w:val="single"/>
                        </w:rPr>
                      </w:pPr>
                      <w:r>
                        <w:t xml:space="preserve">Nombre: </w:t>
                      </w:r>
                      <w:sdt>
                        <w:sdtPr>
                          <w:id w:val="-140976709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564935594" w:edGrp="everyone"/>
                          <w:r w:rsidR="00ED17EE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564935594"/>
                        </w:sdtContent>
                      </w:sdt>
                    </w:p>
                    <w:p w:rsidR="003C3F9D" w:rsidRDefault="003C3F9D" w:rsidP="003C3F9D">
                      <w:pPr>
                        <w:spacing w:after="24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>Nombre(s)</w:t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>Apellido paterno</w:t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>Apellido materno</w:t>
                      </w:r>
                    </w:p>
                    <w:p w:rsidR="003C3F9D" w:rsidRDefault="003C3F9D" w:rsidP="003C3F9D">
                      <w:pPr>
                        <w:spacing w:after="0"/>
                        <w:jc w:val="both"/>
                        <w:rPr>
                          <w:u w:val="single"/>
                        </w:rPr>
                      </w:pPr>
                      <w:r>
                        <w:t xml:space="preserve">Documento de identificación (especificar): </w:t>
                      </w:r>
                      <w:sdt>
                        <w:sdtPr>
                          <w:id w:val="2009410184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499656223" w:edGrp="everyone"/>
                          <w:r w:rsidR="00ED17EE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499656223"/>
                        </w:sdtContent>
                      </w:sdt>
                    </w:p>
                    <w:p w:rsidR="003C3F9D" w:rsidRDefault="003C3F9D" w:rsidP="003C3F9D">
                      <w:pPr>
                        <w:spacing w:after="0"/>
                        <w:jc w:val="both"/>
                      </w:pPr>
                      <w:r w:rsidRPr="003C3F9D">
                        <w:t xml:space="preserve">Sexo: </w:t>
                      </w:r>
                      <w:r>
                        <w:t xml:space="preserve"> M</w:t>
                      </w:r>
                      <w:r w:rsidR="006B5395">
                        <w:t xml:space="preserve">   </w:t>
                      </w:r>
                      <w:permStart w:id="2096524855" w:edGrp="everyone"/>
                      <w:sdt>
                        <w:sdtPr>
                          <w:id w:val="9506621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2096524855"/>
                      <w:r w:rsidR="006B5395">
                        <w:t xml:space="preserve">  </w:t>
                      </w:r>
                      <w:r>
                        <w:tab/>
                        <w:t>F</w:t>
                      </w:r>
                      <w:r w:rsidR="006B5395">
                        <w:t xml:space="preserve">    </w:t>
                      </w:r>
                      <w:permStart w:id="1445606098" w:edGrp="everyone"/>
                      <w:sdt>
                        <w:sdtPr>
                          <w:id w:val="-63541362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445606098"/>
                    </w:p>
                    <w:p w:rsidR="003C3F9D" w:rsidRPr="003C3F9D" w:rsidRDefault="003C3F9D" w:rsidP="006B5395">
                      <w:pPr>
                        <w:widowControl w:val="0"/>
                        <w:spacing w:after="180"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>
                        <w:t>Edad referida:</w:t>
                      </w:r>
                      <w:r w:rsidR="0042215B">
                        <w:t xml:space="preserve"> </w:t>
                      </w:r>
                      <w:sdt>
                        <w:sdtPr>
                          <w:id w:val="1254781291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813392056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813392056"/>
                        </w:sdtContent>
                      </w:sdt>
                      <w:r w:rsidR="0042215B">
                        <w:t xml:space="preserve">     </w:t>
                      </w:r>
                      <w:r>
                        <w:t xml:space="preserve">Fecha de Nacimiento: </w:t>
                      </w:r>
                      <w:permStart w:id="1555646143" w:edGrp="everyone"/>
                      <w:sdt>
                        <w:sdtPr>
                          <w:tag w:val="Seleccionar Fecha..."/>
                          <w:id w:val="-456416635"/>
                          <w:date>
                            <w:dateFormat w:val="dd/MM/yyyy"/>
                            <w:lid w:val="es-MX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03E2D">
                            <w:t xml:space="preserve">        </w:t>
                          </w:r>
                        </w:sdtContent>
                      </w:sdt>
                      <w:permEnd w:id="1555646143"/>
                    </w:p>
                    <w:p w:rsidR="003C3F9D" w:rsidRDefault="003C3F9D" w:rsidP="003C3F9D">
                      <w:pPr>
                        <w:spacing w:after="120"/>
                        <w:jc w:val="both"/>
                        <w:rPr>
                          <w:u w:val="single"/>
                        </w:rPr>
                      </w:pPr>
                      <w:r>
                        <w:t xml:space="preserve">Nacionalidad: </w:t>
                      </w:r>
                      <w:sdt>
                        <w:sdtPr>
                          <w:id w:val="-942529452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451826637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451826637"/>
                        </w:sdtContent>
                      </w:sdt>
                    </w:p>
                    <w:p w:rsidR="003C3F9D" w:rsidRDefault="003C3F9D" w:rsidP="003C3F9D">
                      <w:pPr>
                        <w:spacing w:after="0"/>
                        <w:jc w:val="both"/>
                        <w:rPr>
                          <w:u w:val="single"/>
                        </w:rPr>
                      </w:pPr>
                      <w:r w:rsidRPr="003C3F9D">
                        <w:t>Dirección</w:t>
                      </w:r>
                      <w:r w:rsidR="006B5395">
                        <w:t xml:space="preserve">: </w:t>
                      </w:r>
                      <w:sdt>
                        <w:sdtPr>
                          <w:id w:val="1616943295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769536644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769536644"/>
                        </w:sdtContent>
                      </w:sdt>
                    </w:p>
                    <w:p w:rsidR="00FB33D1" w:rsidRDefault="00FB33D1" w:rsidP="00FB33D1">
                      <w:pPr>
                        <w:spacing w:after="18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z w:val="14"/>
                          <w:szCs w:val="14"/>
                        </w:rPr>
                        <w:t>Calle</w:t>
                      </w:r>
                      <w:r w:rsidRPr="00842F9A">
                        <w:rPr>
                          <w:sz w:val="14"/>
                          <w:szCs w:val="14"/>
                        </w:rPr>
                        <w:t>(s)</w:t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 xml:space="preserve">  Número</w:t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  <w:t xml:space="preserve">     Colonia</w:t>
                      </w:r>
                    </w:p>
                    <w:p w:rsidR="00FB33D1" w:rsidRPr="00FB33D1" w:rsidRDefault="00FB33D1" w:rsidP="00FB33D1">
                      <w:pPr>
                        <w:spacing w:after="180"/>
                        <w:jc w:val="both"/>
                        <w:rPr>
                          <w:u w:val="single"/>
                        </w:rPr>
                      </w:pPr>
                      <w:r>
                        <w:t>Teléfono (s):</w:t>
                      </w:r>
                      <w:sdt>
                        <w:sdtPr>
                          <w:id w:val="-1043438793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1426066731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1426066731"/>
                        </w:sdtContent>
                      </w:sdt>
                      <w:r w:rsidR="0042215B">
                        <w:t xml:space="preserve">    </w:t>
                      </w:r>
                      <w:r>
                        <w:t xml:space="preserve">Correo electrónico: </w:t>
                      </w:r>
                      <w:sdt>
                        <w:sdtPr>
                          <w:id w:val="561991375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1928477842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1928477842"/>
                        </w:sdtContent>
                      </w:sdt>
                    </w:p>
                    <w:p w:rsidR="003C3F9D" w:rsidRDefault="00FB33D1" w:rsidP="00FB33D1">
                      <w:pPr>
                        <w:spacing w:after="180"/>
                        <w:jc w:val="both"/>
                      </w:pPr>
                      <w:r w:rsidRPr="00FB33D1">
                        <w:t>Religión</w:t>
                      </w:r>
                      <w:r>
                        <w:t>:</w:t>
                      </w:r>
                      <w:r w:rsidR="0042215B">
                        <w:t xml:space="preserve"> </w:t>
                      </w:r>
                      <w:sdt>
                        <w:sdtPr>
                          <w:id w:val="186180089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1475306981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1475306981"/>
                        </w:sdtContent>
                      </w:sdt>
                      <w:r>
                        <w:tab/>
                        <w:t>Pertenece a algún grupo étnico: Si</w:t>
                      </w:r>
                      <w:r w:rsidR="0042215B">
                        <w:t xml:space="preserve">   </w:t>
                      </w:r>
                      <w:permStart w:id="1780578868" w:edGrp="everyone"/>
                      <w:sdt>
                        <w:sdtPr>
                          <w:id w:val="149299170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780578868"/>
                      <w:r>
                        <w:tab/>
                        <w:t>No</w:t>
                      </w:r>
                      <w:r w:rsidR="0042215B">
                        <w:t xml:space="preserve">  </w:t>
                      </w:r>
                      <w:permStart w:id="597574013" w:edGrp="everyone"/>
                      <w:sdt>
                        <w:sdtPr>
                          <w:id w:val="9875954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597574013"/>
                    </w:p>
                    <w:p w:rsidR="00FB33D1" w:rsidRDefault="00FB33D1" w:rsidP="00FB33D1">
                      <w:pPr>
                        <w:spacing w:after="180"/>
                        <w:jc w:val="both"/>
                      </w:pPr>
                      <w:r>
                        <w:t>Estado civil:    Soltero</w:t>
                      </w:r>
                      <w:r w:rsidR="0042215B">
                        <w:t xml:space="preserve">   </w:t>
                      </w:r>
                      <w:permStart w:id="2028547614" w:edGrp="everyone"/>
                      <w:sdt>
                        <w:sdtPr>
                          <w:id w:val="-20715671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2028547614"/>
                      <w:r w:rsidR="0042215B">
                        <w:t xml:space="preserve">   Casado   </w:t>
                      </w:r>
                      <w:permStart w:id="1022903838" w:edGrp="everyone"/>
                      <w:sdt>
                        <w:sdtPr>
                          <w:id w:val="-97120462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022903838"/>
                      <w:r>
                        <w:tab/>
                      </w:r>
                      <w:r w:rsidR="0042215B">
                        <w:tab/>
                      </w:r>
                      <w:r>
                        <w:t>Ocupación:</w:t>
                      </w:r>
                      <w:r w:rsidR="006B5395">
                        <w:rPr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u w:val="single"/>
                          </w:rPr>
                          <w:id w:val="35865563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1879905934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1879905934"/>
                        </w:sdtContent>
                      </w:sdt>
                    </w:p>
                    <w:p w:rsidR="00FB33D1" w:rsidRDefault="00FB33D1" w:rsidP="00FB33D1">
                      <w:pPr>
                        <w:spacing w:after="180"/>
                        <w:jc w:val="both"/>
                      </w:pPr>
                      <w:r>
                        <w:t>¿Tiene alguna relación con el imputado?   Si</w:t>
                      </w:r>
                      <w:r w:rsidR="0042215B">
                        <w:t xml:space="preserve">   </w:t>
                      </w:r>
                      <w:permStart w:id="201014379" w:edGrp="everyone"/>
                      <w:sdt>
                        <w:sdtPr>
                          <w:id w:val="-29360790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201014379"/>
                      <w:r w:rsidR="0042215B">
                        <w:t xml:space="preserve">   </w:t>
                      </w:r>
                      <w:r>
                        <w:t>No</w:t>
                      </w:r>
                      <w:r w:rsidR="0042215B">
                        <w:t xml:space="preserve">   </w:t>
                      </w:r>
                      <w:permStart w:id="1255818893" w:edGrp="everyone"/>
                      <w:sdt>
                        <w:sdtPr>
                          <w:id w:val="-11582147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255818893"/>
                    </w:p>
                    <w:p w:rsidR="00FB33D1" w:rsidRDefault="009E08DC" w:rsidP="00FB33D1">
                      <w:pPr>
                        <w:spacing w:after="180"/>
                        <w:jc w:val="both"/>
                        <w:rPr>
                          <w:u w:val="single"/>
                        </w:rPr>
                      </w:pPr>
                      <w:r>
                        <w:t xml:space="preserve">En caso afirmativo especificar qué tipo de relación: </w:t>
                      </w:r>
                      <w:sdt>
                        <w:sdtPr>
                          <w:id w:val="543107997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251014587" w:edGrp="everyone"/>
                          <w:r w:rsidR="0042215B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251014587"/>
                        </w:sdtContent>
                      </w:sdt>
                    </w:p>
                    <w:p w:rsidR="009E08DC" w:rsidRDefault="009E08DC" w:rsidP="009E08DC">
                      <w:pPr>
                        <w:spacing w:after="120"/>
                        <w:jc w:val="both"/>
                      </w:pPr>
                      <w:r>
                        <w:t>*¿Se omiten datos generales del denunciante o querellante por tratarse de denuncia anónima?</w:t>
                      </w:r>
                    </w:p>
                    <w:p w:rsidR="009E08DC" w:rsidRPr="009E08DC" w:rsidRDefault="009E08DC" w:rsidP="009E08DC">
                      <w:pPr>
                        <w:spacing w:after="120"/>
                        <w:jc w:val="both"/>
                      </w:pPr>
                      <w:r>
                        <w:t>Si</w:t>
                      </w:r>
                      <w:r w:rsidR="0042215B">
                        <w:t xml:space="preserve">   </w:t>
                      </w:r>
                      <w:permStart w:id="1645955726" w:edGrp="everyone"/>
                      <w:sdt>
                        <w:sdtPr>
                          <w:id w:val="116158947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645955726"/>
                      <w:r>
                        <w:tab/>
                        <w:t>No</w:t>
                      </w:r>
                      <w:r w:rsidR="0042215B">
                        <w:t xml:space="preserve">   </w:t>
                      </w:r>
                      <w:permStart w:id="1107977991" w:edGrp="everyone"/>
                      <w:sdt>
                        <w:sdtPr>
                          <w:id w:val="-4452849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107977991"/>
                    </w:p>
                    <w:p w:rsidR="00FB33D1" w:rsidRPr="00FB33D1" w:rsidRDefault="00FB33D1" w:rsidP="003C3F9D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B02C4" wp14:editId="0DD6197C">
                <wp:simplePos x="0" y="0"/>
                <wp:positionH relativeFrom="column">
                  <wp:posOffset>-289560</wp:posOffset>
                </wp:positionH>
                <wp:positionV relativeFrom="paragraph">
                  <wp:posOffset>2845435</wp:posOffset>
                </wp:positionV>
                <wp:extent cx="6162675" cy="257175"/>
                <wp:effectExtent l="0" t="0" r="28575" b="2857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F9D" w:rsidRPr="00842F9A" w:rsidRDefault="003C3F9D" w:rsidP="003C3F9D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DATOS GENERALES</w:t>
                            </w:r>
                            <w:r w:rsidRPr="00842F9A"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  DENUNCIANTE  O  QUERELLANTE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4" type="#_x0000_t202" style="position:absolute;margin-left:-22.8pt;margin-top:224.05pt;width:485.25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" fillcolor="black [3213]" strokeweight=".5pt">
                <v:textbox>
                  <w:txbxContent>
                    <w:p w:rsidR="003C3F9D" w:rsidRPr="00842F9A" w:rsidRDefault="003C3F9D" w:rsidP="003C3F9D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DATOS GENERALES</w:t>
                      </w:r>
                      <w:r w:rsidRPr="00842F9A"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  DENUNCIANTE  O  QUERELLANTE</w:t>
                      </w:r>
                    </w:p>
                  </w:txbxContent>
                </v:textbox>
              </v:shape>
            </w:pict>
          </mc:Fallback>
        </mc:AlternateContent>
      </w:r>
      <w:r w:rsidR="00842F9A" w:rsidRPr="00842F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C5C52" wp14:editId="2E8EB16C">
                <wp:simplePos x="0" y="0"/>
                <wp:positionH relativeFrom="column">
                  <wp:posOffset>-289560</wp:posOffset>
                </wp:positionH>
                <wp:positionV relativeFrom="paragraph">
                  <wp:posOffset>1873886</wp:posOffset>
                </wp:positionV>
                <wp:extent cx="6162675" cy="819150"/>
                <wp:effectExtent l="0" t="0" r="28575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F9A" w:rsidRDefault="00842F9A" w:rsidP="00842F9A">
                            <w:pPr>
                              <w:spacing w:after="0"/>
                              <w:jc w:val="both"/>
                            </w:pPr>
                            <w:r w:rsidRPr="00842F9A">
                              <w:t xml:space="preserve">Habla español: </w:t>
                            </w:r>
                            <w:r>
                              <w:t xml:space="preserve"> </w:t>
                            </w:r>
                            <w:r w:rsidR="00FB33D1">
                              <w:t>S</w:t>
                            </w:r>
                            <w:r w:rsidR="00B316F2">
                              <w:t>i</w:t>
                            </w:r>
                            <w:r w:rsidR="00ED17EE">
                              <w:t xml:space="preserve">    </w:t>
                            </w:r>
                            <w:permStart w:id="1327824984" w:edGrp="everyone"/>
                            <w:sdt>
                              <w:sdtPr>
                                <w:id w:val="163553099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327824984"/>
                            <w:r w:rsidR="00FB33D1">
                              <w:tab/>
                              <w:t>N</w:t>
                            </w:r>
                            <w:r w:rsidR="00B316F2">
                              <w:t>o</w:t>
                            </w:r>
                            <w:r w:rsidR="00ED17EE">
                              <w:t xml:space="preserve">    </w:t>
                            </w:r>
                            <w:permStart w:id="1755216042" w:edGrp="everyone"/>
                            <w:sdt>
                              <w:sdtPr>
                                <w:id w:val="19511988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03E2D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ermEnd w:id="1755216042"/>
                          </w:p>
                          <w:p w:rsidR="00842F9A" w:rsidRPr="00842F9A" w:rsidRDefault="00842F9A" w:rsidP="00842F9A">
                            <w:pPr>
                              <w:spacing w:after="0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En caso negati</w:t>
                            </w:r>
                            <w:r w:rsidR="006B5395">
                              <w:t xml:space="preserve">vo especificar idioma o lengua: </w:t>
                            </w:r>
                            <w:sdt>
                              <w:sdtPr>
                                <w:id w:val="1597375756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1198150162" w:edGrp="everyone"/>
                                <w:r w:rsidR="00ED17EE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1198150162"/>
                              </w:sdtContent>
                            </w:sdt>
                          </w:p>
                          <w:p w:rsidR="00842F9A" w:rsidRPr="00842F9A" w:rsidRDefault="00842F9A" w:rsidP="00842F9A">
                            <w:pPr>
                              <w:spacing w:after="0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Nombre del intérprete: </w:t>
                            </w:r>
                            <w:sdt>
                              <w:sdtPr>
                                <w:id w:val="466095409"/>
                                <w:placeholder>
                                  <w:docPart w:val="6BBEE579C0AB4EB2A797435DBCC6CE9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permStart w:id="59784439" w:edGrp="everyone"/>
                                <w:r w:rsidR="00ED17EE"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  <w:permEnd w:id="59784439"/>
                              </w:sdtContent>
                            </w:sdt>
                          </w:p>
                          <w:p w:rsidR="00842F9A" w:rsidRPr="00842F9A" w:rsidRDefault="00842F9A" w:rsidP="00842F9A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>Nombre(s)</w:t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>Apellido paterno</w:t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842F9A">
                              <w:rPr>
                                <w:sz w:val="14"/>
                                <w:szCs w:val="14"/>
                              </w:rPr>
                              <w:t>Apellido materno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5" type="#_x0000_t202" style="position:absolute;margin-left:-22.8pt;margin-top:147.55pt;width:485.25pt;height:6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" filled="f" strokeweight=".5pt">
                <v:textbox>
                  <w:txbxContent>
                    <w:p w:rsidR="00842F9A" w:rsidRDefault="00842F9A" w:rsidP="00842F9A">
                      <w:pPr>
                        <w:spacing w:after="0"/>
                        <w:jc w:val="both"/>
                      </w:pPr>
                      <w:r w:rsidRPr="00842F9A">
                        <w:t xml:space="preserve">Habla español: </w:t>
                      </w:r>
                      <w:r>
                        <w:t xml:space="preserve"> </w:t>
                      </w:r>
                      <w:r w:rsidR="00FB33D1">
                        <w:t>S</w:t>
                      </w:r>
                      <w:r w:rsidR="00B316F2">
                        <w:t>i</w:t>
                      </w:r>
                      <w:r w:rsidR="00ED17EE">
                        <w:t xml:space="preserve">    </w:t>
                      </w:r>
                      <w:permStart w:id="1327824984" w:edGrp="everyone"/>
                      <w:sdt>
                        <w:sdtPr>
                          <w:id w:val="163553099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327824984"/>
                      <w:r w:rsidR="00FB33D1">
                        <w:tab/>
                        <w:t>N</w:t>
                      </w:r>
                      <w:r w:rsidR="00B316F2">
                        <w:t>o</w:t>
                      </w:r>
                      <w:r w:rsidR="00ED17EE">
                        <w:t xml:space="preserve">    </w:t>
                      </w:r>
                      <w:permStart w:id="1755216042" w:edGrp="everyone"/>
                      <w:sdt>
                        <w:sdtPr>
                          <w:id w:val="19511988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03E2D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ermEnd w:id="1755216042"/>
                    </w:p>
                    <w:p w:rsidR="00842F9A" w:rsidRPr="00842F9A" w:rsidRDefault="00842F9A" w:rsidP="00842F9A">
                      <w:pPr>
                        <w:spacing w:after="0"/>
                        <w:jc w:val="both"/>
                        <w:rPr>
                          <w:u w:val="single"/>
                        </w:rPr>
                      </w:pPr>
                      <w:r>
                        <w:t>En caso negati</w:t>
                      </w:r>
                      <w:r w:rsidR="006B5395">
                        <w:t xml:space="preserve">vo especificar idioma o lengua: </w:t>
                      </w:r>
                      <w:sdt>
                        <w:sdtPr>
                          <w:id w:val="1597375756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1198150162" w:edGrp="everyone"/>
                          <w:r w:rsidR="00ED17EE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1198150162"/>
                        </w:sdtContent>
                      </w:sdt>
                    </w:p>
                    <w:p w:rsidR="00842F9A" w:rsidRPr="00842F9A" w:rsidRDefault="00842F9A" w:rsidP="00842F9A">
                      <w:pPr>
                        <w:spacing w:after="0"/>
                        <w:jc w:val="both"/>
                        <w:rPr>
                          <w:u w:val="single"/>
                        </w:rPr>
                      </w:pPr>
                      <w:r>
                        <w:t xml:space="preserve">Nombre del intérprete: </w:t>
                      </w:r>
                      <w:sdt>
                        <w:sdtPr>
                          <w:id w:val="466095409"/>
                          <w:placeholder>
                            <w:docPart w:val="6BBEE579C0AB4EB2A797435DBCC6CE9E"/>
                          </w:placeholder>
                          <w:showingPlcHdr/>
                          <w:text/>
                        </w:sdtPr>
                        <w:sdtEndPr/>
                        <w:sdtContent>
                          <w:permStart w:id="59784439" w:edGrp="everyone"/>
                          <w:r w:rsidR="00ED17EE"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  <w:permEnd w:id="59784439"/>
                        </w:sdtContent>
                      </w:sdt>
                    </w:p>
                    <w:p w:rsidR="00842F9A" w:rsidRPr="00842F9A" w:rsidRDefault="00842F9A" w:rsidP="00842F9A">
                      <w:pPr>
                        <w:spacing w:after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>Nombre(s)</w:t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>Apellido paterno</w:t>
                      </w:r>
                      <w:r w:rsidRPr="00842F9A"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842F9A">
                        <w:rPr>
                          <w:sz w:val="14"/>
                          <w:szCs w:val="14"/>
                        </w:rPr>
                        <w:t>Apellido materno</w:t>
                      </w:r>
                    </w:p>
                  </w:txbxContent>
                </v:textbox>
              </v:shape>
            </w:pict>
          </mc:Fallback>
        </mc:AlternateContent>
      </w:r>
      <w:r w:rsidR="00842F9A" w:rsidRPr="00842F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94AD6" wp14:editId="37F8BBF9">
                <wp:simplePos x="0" y="0"/>
                <wp:positionH relativeFrom="column">
                  <wp:posOffset>-289560</wp:posOffset>
                </wp:positionH>
                <wp:positionV relativeFrom="paragraph">
                  <wp:posOffset>1616710</wp:posOffset>
                </wp:positionV>
                <wp:extent cx="6162675" cy="257175"/>
                <wp:effectExtent l="0" t="0" r="28575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F9A" w:rsidRPr="00842F9A" w:rsidRDefault="00842F9A" w:rsidP="00842F9A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F9A"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IDIOMA DEL  DENUNCIANTE  O  QUERELLANTE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6" type="#_x0000_t202" style="position:absolute;margin-left:-22.8pt;margin-top:127.3pt;width:485.25pt;height:2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" fillcolor="black [3213]" strokeweight=".5pt">
                <v:textbox>
                  <w:txbxContent>
                    <w:p w:rsidR="00842F9A" w:rsidRPr="00842F9A" w:rsidRDefault="00842F9A" w:rsidP="00842F9A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42F9A"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IDIOMA DEL  DENUNCIANTE  O  QUERELLANTE</w:t>
                      </w:r>
                    </w:p>
                  </w:txbxContent>
                </v:textbox>
              </v:shape>
            </w:pict>
          </mc:Fallback>
        </mc:AlternateContent>
      </w:r>
      <w:r w:rsidR="006962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EDA1A" wp14:editId="2D720B10">
                <wp:simplePos x="0" y="0"/>
                <wp:positionH relativeFrom="column">
                  <wp:posOffset>-289560</wp:posOffset>
                </wp:positionH>
                <wp:positionV relativeFrom="paragraph">
                  <wp:posOffset>816610</wp:posOffset>
                </wp:positionV>
                <wp:extent cx="6162675" cy="25717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16" w:rsidRPr="00696216" w:rsidRDefault="0069621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216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I. DENUNCIANTE  O  QUERELLANTE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7" type="#_x0000_t202" style="position:absolute;margin-left:-22.8pt;margin-top:64.3pt;width:485.2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" fillcolor="black [3213]" strokeweight=".5pt">
                <v:textbox>
                  <w:txbxContent>
                    <w:p w:rsidR="00696216" w:rsidRPr="00696216" w:rsidRDefault="00696216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216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I. DENUNCIANTE  O  QUERELLANTE</w:t>
                      </w:r>
                    </w:p>
                  </w:txbxContent>
                </v:textbox>
              </v:shape>
            </w:pict>
          </mc:Fallback>
        </mc:AlternateContent>
      </w:r>
      <w:r w:rsidR="00E05688" w:rsidRPr="00E056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F22C8" wp14:editId="44860E73">
                <wp:simplePos x="0" y="0"/>
                <wp:positionH relativeFrom="column">
                  <wp:posOffset>3587115</wp:posOffset>
                </wp:positionH>
                <wp:positionV relativeFrom="paragraph">
                  <wp:posOffset>92710</wp:posOffset>
                </wp:positionV>
                <wp:extent cx="2286000" cy="476250"/>
                <wp:effectExtent l="0" t="0" r="1905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83" w:rsidRDefault="00C50183" w:rsidP="00C50183">
                            <w:pPr>
                              <w:widowControl w:val="0"/>
                              <w:spacing w:after="100" w:line="240" w:lineRule="auto"/>
                              <w:textboxTightWrap w:val="allLines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="006B5395" w:rsidRPr="006B5395">
                              <w:rPr>
                                <w:b/>
                              </w:rPr>
                              <w:tab/>
                            </w:r>
                            <w:permStart w:id="2077843868" w:edGrp="everyone"/>
                            <w:sdt>
                              <w:sdtPr>
                                <w:rPr>
                                  <w:b/>
                                </w:rPr>
                                <w:id w:val="-694148471"/>
                                <w:text/>
                              </w:sdtPr>
                              <w:sdtEndPr/>
                              <w:sdtContent>
                                <w:r w:rsidR="00ED17EE">
                                  <w:rPr>
                                    <w:b/>
                                  </w:rPr>
                                  <w:t xml:space="preserve"> </w:t>
                                </w:r>
                              </w:sdtContent>
                            </w:sdt>
                            <w:permEnd w:id="2077843868"/>
                            <w:r w:rsidR="006B5395" w:rsidRPr="006B5395">
                              <w:rPr>
                                <w:b/>
                              </w:rPr>
                              <w:tab/>
                            </w:r>
                            <w:r w:rsidR="006B5395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ED17EE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ermStart w:id="1815546305" w:edGrp="everyone"/>
                            <w:sdt>
                              <w:sdtPr>
                                <w:rPr>
                                  <w:b/>
                                </w:rPr>
                                <w:id w:val="634455134"/>
                                <w:placeholder>
                                  <w:docPart w:val="6BBEE579C0AB4EB2A797435DBCC6CE9E"/>
                                </w:placeholder>
                                <w:text/>
                              </w:sdtPr>
                              <w:sdtEndPr/>
                              <w:sdtContent>
                                <w:r w:rsidR="00ED17EE">
                                  <w:rPr>
                                    <w:b/>
                                  </w:rPr>
                                  <w:t xml:space="preserve"> </w:t>
                                </w:r>
                              </w:sdtContent>
                            </w:sdt>
                            <w:permEnd w:id="1815546305"/>
                          </w:p>
                          <w:p w:rsidR="00C50183" w:rsidRPr="00C50183" w:rsidRDefault="00C50183" w:rsidP="00C50183">
                            <w:pPr>
                              <w:widowControl w:val="0"/>
                              <w:spacing w:after="100" w:line="240" w:lineRule="auto"/>
                              <w:textboxTightWrap w:val="allLines"/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C50183">
                              <w:t xml:space="preserve">    </w:t>
                            </w:r>
                            <w:r>
                              <w:t xml:space="preserve">            Hora</w:t>
                            </w:r>
                            <w:r>
                              <w:tab/>
                              <w:t xml:space="preserve">         </w:t>
                            </w:r>
                            <w:r w:rsidR="00696216">
                              <w:t xml:space="preserve"> Minutos</w:t>
                            </w:r>
                          </w:p>
                          <w:p w:rsidR="00E05688" w:rsidRDefault="00E05688" w:rsidP="00E05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8" type="#_x0000_t202" style="position:absolute;margin-left:282.45pt;margin-top:7.3pt;width:180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" fillcolor="white [3201]" strokeweight=".5pt">
                <v:textbox>
                  <w:txbxContent>
                    <w:p w:rsidR="00C50183" w:rsidRDefault="00C50183" w:rsidP="00C50183">
                      <w:pPr>
                        <w:widowControl w:val="0"/>
                        <w:spacing w:after="100" w:line="240" w:lineRule="auto"/>
                        <w:textboxTightWrap w:val="allLines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           </w:t>
                      </w:r>
                      <w:r w:rsidR="006B5395" w:rsidRPr="006B5395">
                        <w:rPr>
                          <w:b/>
                        </w:rPr>
                        <w:tab/>
                      </w:r>
                      <w:permStart w:id="2077843868" w:edGrp="everyone"/>
                      <w:sdt>
                        <w:sdtPr>
                          <w:rPr>
                            <w:b/>
                          </w:rPr>
                          <w:id w:val="-694148471"/>
                          <w:text/>
                        </w:sdtPr>
                        <w:sdtEndPr/>
                        <w:sdtContent>
                          <w:r w:rsidR="00ED17EE">
                            <w:rPr>
                              <w:b/>
                            </w:rPr>
                            <w:t xml:space="preserve"> </w:t>
                          </w:r>
                        </w:sdtContent>
                      </w:sdt>
                      <w:permEnd w:id="2077843868"/>
                      <w:r w:rsidR="006B5395" w:rsidRPr="006B5395">
                        <w:rPr>
                          <w:b/>
                        </w:rPr>
                        <w:tab/>
                      </w:r>
                      <w:r w:rsidR="006B5395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:</w:t>
                      </w:r>
                      <w:r w:rsidR="00ED17EE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permStart w:id="1815546305" w:edGrp="everyone"/>
                      <w:sdt>
                        <w:sdtPr>
                          <w:rPr>
                            <w:b/>
                          </w:rPr>
                          <w:id w:val="634455134"/>
                          <w:placeholder>
                            <w:docPart w:val="6BBEE579C0AB4EB2A797435DBCC6CE9E"/>
                          </w:placeholder>
                          <w:text/>
                        </w:sdtPr>
                        <w:sdtEndPr/>
                        <w:sdtContent>
                          <w:r w:rsidR="00ED17EE">
                            <w:rPr>
                              <w:b/>
                            </w:rPr>
                            <w:t xml:space="preserve"> </w:t>
                          </w:r>
                        </w:sdtContent>
                      </w:sdt>
                      <w:permEnd w:id="1815546305"/>
                    </w:p>
                    <w:p w:rsidR="00C50183" w:rsidRPr="00C50183" w:rsidRDefault="00C50183" w:rsidP="00C50183">
                      <w:pPr>
                        <w:widowControl w:val="0"/>
                        <w:spacing w:after="100" w:line="240" w:lineRule="auto"/>
                        <w:textboxTightWrap w:val="allLines"/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C50183">
                        <w:t xml:space="preserve">    </w:t>
                      </w:r>
                      <w:r>
                        <w:t xml:space="preserve">            Hora</w:t>
                      </w:r>
                      <w:r>
                        <w:tab/>
                        <w:t xml:space="preserve">         </w:t>
                      </w:r>
                      <w:r w:rsidR="00696216">
                        <w:t xml:space="preserve"> Minutos</w:t>
                      </w:r>
                    </w:p>
                    <w:p w:rsidR="00E05688" w:rsidRDefault="00E05688" w:rsidP="00E05688"/>
                  </w:txbxContent>
                </v:textbox>
              </v:shape>
            </w:pict>
          </mc:Fallback>
        </mc:AlternateContent>
      </w:r>
      <w:r w:rsidR="00E05688" w:rsidRPr="00E056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529AB" wp14:editId="237C616F">
                <wp:simplePos x="0" y="0"/>
                <wp:positionH relativeFrom="column">
                  <wp:posOffset>2958465</wp:posOffset>
                </wp:positionH>
                <wp:positionV relativeFrom="paragraph">
                  <wp:posOffset>92710</wp:posOffset>
                </wp:positionV>
                <wp:extent cx="630000" cy="486000"/>
                <wp:effectExtent l="0" t="0" r="17780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0" cy="48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688" w:rsidRPr="00194536" w:rsidRDefault="00E05688" w:rsidP="00E05688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Hora: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9" type="#_x0000_t202" style="position:absolute;margin-left:232.95pt;margin-top:7.3pt;width:49.6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" fillcolor="black [3213]" strokecolor="white [3212]" strokeweight=".5pt">
                <v:textbox inset=",1.3mm">
                  <w:txbxContent>
                    <w:p w:rsidR="00E05688" w:rsidRPr="00194536" w:rsidRDefault="00E05688" w:rsidP="00E05688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Hora:</w:t>
                      </w:r>
                    </w:p>
                  </w:txbxContent>
                </v:textbox>
              </v:shape>
            </w:pict>
          </mc:Fallback>
        </mc:AlternateContent>
      </w:r>
      <w:r w:rsidR="00E0568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2B0C5" wp14:editId="6334606A">
                <wp:simplePos x="0" y="0"/>
                <wp:positionH relativeFrom="column">
                  <wp:posOffset>-289560</wp:posOffset>
                </wp:positionH>
                <wp:positionV relativeFrom="paragraph">
                  <wp:posOffset>159385</wp:posOffset>
                </wp:positionV>
                <wp:extent cx="1219200" cy="266065"/>
                <wp:effectExtent l="0" t="0" r="19050" b="1968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0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688" w:rsidRPr="00194536" w:rsidRDefault="00E05688" w:rsidP="00E05688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Delito(s):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6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40" type="#_x0000_t202" style="position:absolute;margin-left:-22.8pt;margin-top:12.55pt;width:96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" fillcolor="black [3213]" strokecolor="white [3212]" strokeweight=".5pt">
                <v:textbox inset=",1.3mm">
                  <w:txbxContent>
                    <w:p w:rsidR="00E05688" w:rsidRPr="00194536" w:rsidRDefault="00E05688" w:rsidP="00E05688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Delito(s):</w:t>
                      </w:r>
                    </w:p>
                  </w:txbxContent>
                </v:textbox>
              </v:shape>
            </w:pict>
          </mc:Fallback>
        </mc:AlternateContent>
      </w:r>
      <w:r w:rsidR="00E0568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39D18" wp14:editId="678E92B5">
                <wp:simplePos x="0" y="0"/>
                <wp:positionH relativeFrom="column">
                  <wp:posOffset>929640</wp:posOffset>
                </wp:positionH>
                <wp:positionV relativeFrom="paragraph">
                  <wp:posOffset>149860</wp:posOffset>
                </wp:positionV>
                <wp:extent cx="1638300" cy="266065"/>
                <wp:effectExtent l="0" t="0" r="19050" b="1968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315143671"/>
                              <w:placeholder>
                                <w:docPart w:val="6BBEE579C0AB4EB2A797435DBCC6CE9E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ermStart w:id="55526117" w:edGrp="everyone" w:displacedByCustomXml="prev"/>
                              <w:p w:rsidR="00E05688" w:rsidRDefault="006B5395" w:rsidP="00E05688">
                                <w:r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</w:p>
                              <w:permEnd w:id="55526117" w:displacedByCustomXml="next"/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41" type="#_x0000_t202" style="position:absolute;margin-left:73.2pt;margin-top:11.8pt;width:129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" fillcolor="white [3201]" strokeweight=".5pt">
                <v:textbox>
                  <w:txbxContent>
                    <w:sdt>
                      <w:sdtPr>
                        <w:id w:val="1315143671"/>
                        <w:placeholder>
                          <w:docPart w:val="6BBEE579C0AB4EB2A797435DBCC6CE9E"/>
                        </w:placeholder>
                        <w:showingPlcHdr/>
                        <w:text/>
                      </w:sdtPr>
                      <w:sdtEndPr/>
                      <w:sdtContent>
                        <w:permStart w:id="55526117" w:edGrp="everyone" w:displacedByCustomXml="prev"/>
                        <w:p w:rsidR="00E05688" w:rsidRDefault="006B5395" w:rsidP="00E05688">
                          <w:r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</w:p>
                        <w:permEnd w:id="55526117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4815CE" w:rsidRDefault="0042215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F6D10A" wp14:editId="01BE5D54">
                <wp:simplePos x="0" y="0"/>
                <wp:positionH relativeFrom="column">
                  <wp:posOffset>2728224</wp:posOffset>
                </wp:positionH>
                <wp:positionV relativeFrom="paragraph">
                  <wp:posOffset>6136640</wp:posOffset>
                </wp:positionV>
                <wp:extent cx="2868930" cy="0"/>
                <wp:effectExtent l="0" t="0" r="26670" b="19050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8 Conector recto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8pt,483.2pt" to="440.7pt,4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" strokecolor="black [3213]"/>
            </w:pict>
          </mc:Fallback>
        </mc:AlternateContent>
      </w:r>
      <w:r w:rsidR="00ED17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722B5" wp14:editId="1F5B76A9">
                <wp:simplePos x="0" y="0"/>
                <wp:positionH relativeFrom="column">
                  <wp:posOffset>-290093</wp:posOffset>
                </wp:positionH>
                <wp:positionV relativeFrom="paragraph">
                  <wp:posOffset>748689</wp:posOffset>
                </wp:positionV>
                <wp:extent cx="6162675" cy="395021"/>
                <wp:effectExtent l="0" t="0" r="28575" b="2413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95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16" w:rsidRPr="00696216" w:rsidRDefault="00696216" w:rsidP="00696216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96216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NOTA</w:t>
                            </w:r>
                            <w:r w:rsidRPr="0069621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 Con fundamento en el artículo 16 párrafo segundo de la Constitución Política de los Estados Unidos Mexicanos, en caso que el denunciante o querellante desee mantener sus datos personales en reserva, requisitar el formato</w:t>
                            </w:r>
                            <w:r w:rsidR="00ED17E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="00203E2D" w:rsidRPr="0069621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id w:val="42792133"/>
                                <w:placeholder>
                                  <w:docPart w:val="6BBEE579C0AB4EB2A797435DBCC6CE9E"/>
                                </w:placeholder>
                                <w:text/>
                              </w:sdtPr>
                              <w:sdtEndPr/>
                              <w:sdtContent>
                                <w:r w:rsidR="00203E2D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ermStart w:id="1423519708" w:edGrp="everyone"/>
                                <w:permEnd w:id="1423519708"/>
                              </w:sdtContent>
                            </w:sdt>
                            <w:r w:rsidR="00203E2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Pr="0069621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“Datos personales en reserva”.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42" type="#_x0000_t202" style="position:absolute;margin-left:-22.85pt;margin-top:58.95pt;width:485.25pt;height:31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" fillcolor="#7f7f7f [1612]" strokeweight=".5pt">
                <v:textbox>
                  <w:txbxContent>
                    <w:p w:rsidR="00696216" w:rsidRPr="00696216" w:rsidRDefault="00696216" w:rsidP="00696216">
                      <w:pPr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96216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NOTA</w:t>
                      </w:r>
                      <w:r w:rsidRPr="00696216">
                        <w:rPr>
                          <w:color w:val="FFFFFF" w:themeColor="background1"/>
                          <w:sz w:val="16"/>
                          <w:szCs w:val="16"/>
                        </w:rPr>
                        <w:t>: Con fundamento en el artículo 16 párrafo segundo de la Constitución Política de los Estados Unidos Mexicanos, en caso que el denunciante o querellante desee mantener sus datos personales en reserva, requisitar el formato</w:t>
                      </w:r>
                      <w:r w:rsidR="00ED17EE">
                        <w:rPr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  <w:r w:rsidR="00203E2D" w:rsidRPr="0069621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16"/>
                            <w:szCs w:val="16"/>
                          </w:rPr>
                          <w:id w:val="42792133"/>
                          <w:placeholder>
                            <w:docPart w:val="6BBEE579C0AB4EB2A797435DBCC6CE9E"/>
                          </w:placeholder>
                          <w:text/>
                        </w:sdtPr>
                        <w:sdtEndPr/>
                        <w:sdtContent>
                          <w:r w:rsidR="00203E2D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 xml:space="preserve">  </w:t>
                          </w:r>
                          <w:permStart w:id="1423519708" w:edGrp="everyone"/>
                          <w:permEnd w:id="1423519708"/>
                        </w:sdtContent>
                      </w:sdt>
                      <w:r w:rsidR="00203E2D">
                        <w:rPr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  <w:r w:rsidRPr="00696216">
                        <w:rPr>
                          <w:color w:val="FFFFFF" w:themeColor="background1"/>
                          <w:sz w:val="16"/>
                          <w:szCs w:val="16"/>
                        </w:rPr>
                        <w:t>“Datos personales en reserva”.</w:t>
                      </w:r>
                    </w:p>
                  </w:txbxContent>
                </v:textbox>
              </v:shape>
            </w:pict>
          </mc:Fallback>
        </mc:AlternateContent>
      </w:r>
      <w:r w:rsidR="00ED17E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E40372" wp14:editId="5064DBEB">
                <wp:simplePos x="0" y="0"/>
                <wp:positionH relativeFrom="column">
                  <wp:posOffset>3894201</wp:posOffset>
                </wp:positionH>
                <wp:positionV relativeFrom="paragraph">
                  <wp:posOffset>1041298</wp:posOffset>
                </wp:positionV>
                <wp:extent cx="365760" cy="0"/>
                <wp:effectExtent l="0" t="0" r="15240" b="1905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1 Conector recto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65pt,82pt" to="335.4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" strokecolor="white [3212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55A65B" wp14:editId="18DBBEB0">
                <wp:simplePos x="0" y="0"/>
                <wp:positionH relativeFrom="column">
                  <wp:posOffset>3970182</wp:posOffset>
                </wp:positionH>
                <wp:positionV relativeFrom="paragraph">
                  <wp:posOffset>40640</wp:posOffset>
                </wp:positionV>
                <wp:extent cx="647700" cy="0"/>
                <wp:effectExtent l="0" t="0" r="19050" b="19050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9 Conector recto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.2pt" to="363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2F204F" wp14:editId="47F73D48">
                <wp:simplePos x="0" y="0"/>
                <wp:positionH relativeFrom="column">
                  <wp:posOffset>4810125</wp:posOffset>
                </wp:positionH>
                <wp:positionV relativeFrom="paragraph">
                  <wp:posOffset>40640</wp:posOffset>
                </wp:positionV>
                <wp:extent cx="636905" cy="0"/>
                <wp:effectExtent l="0" t="0" r="10795" b="1905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0 Conector recto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75pt,3.2pt" to="428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2CAF64" wp14:editId="0A516BA5">
                <wp:simplePos x="0" y="0"/>
                <wp:positionH relativeFrom="column">
                  <wp:posOffset>3151343</wp:posOffset>
                </wp:positionH>
                <wp:positionV relativeFrom="paragraph">
                  <wp:posOffset>5495290</wp:posOffset>
                </wp:positionV>
                <wp:extent cx="2464435" cy="0"/>
                <wp:effectExtent l="0" t="0" r="12065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7 Conector recto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15pt,432.7pt" to="442.2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9B4F7D" wp14:editId="1145513E">
                <wp:simplePos x="0" y="0"/>
                <wp:positionH relativeFrom="column">
                  <wp:posOffset>3630088</wp:posOffset>
                </wp:positionH>
                <wp:positionV relativeFrom="paragraph">
                  <wp:posOffset>4867999</wp:posOffset>
                </wp:positionV>
                <wp:extent cx="1976076" cy="0"/>
                <wp:effectExtent l="0" t="0" r="24765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0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6 Conector recto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85pt,383.3pt" to="441.4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4A817B" wp14:editId="645609DF">
                <wp:simplePos x="0" y="0"/>
                <wp:positionH relativeFrom="column">
                  <wp:posOffset>270200</wp:posOffset>
                </wp:positionH>
                <wp:positionV relativeFrom="paragraph">
                  <wp:posOffset>5176343</wp:posOffset>
                </wp:positionV>
                <wp:extent cx="1817606" cy="0"/>
                <wp:effectExtent l="0" t="0" r="11430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6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5 Conector recto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3pt,407.6pt" to="164.4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C5A712" wp14:editId="60A74F6E">
                <wp:simplePos x="0" y="0"/>
                <wp:positionH relativeFrom="column">
                  <wp:posOffset>504116</wp:posOffset>
                </wp:positionH>
                <wp:positionV relativeFrom="paragraph">
                  <wp:posOffset>4867999</wp:posOffset>
                </wp:positionV>
                <wp:extent cx="1584251" cy="0"/>
                <wp:effectExtent l="0" t="0" r="16510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4 Conector recto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pt,383.3pt" to="164.4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9F0C66" wp14:editId="29AB6BF0">
                <wp:simplePos x="0" y="0"/>
                <wp:positionH relativeFrom="column">
                  <wp:posOffset>397791</wp:posOffset>
                </wp:positionH>
                <wp:positionV relativeFrom="paragraph">
                  <wp:posOffset>4421431</wp:posOffset>
                </wp:positionV>
                <wp:extent cx="5230495" cy="0"/>
                <wp:effectExtent l="0" t="0" r="27305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3 Conector recto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3pt,348.15pt" to="443.15pt,3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58A995" wp14:editId="546E9956">
                <wp:simplePos x="0" y="0"/>
                <wp:positionH relativeFrom="column">
                  <wp:posOffset>556895</wp:posOffset>
                </wp:positionH>
                <wp:positionV relativeFrom="paragraph">
                  <wp:posOffset>4155602</wp:posOffset>
                </wp:positionV>
                <wp:extent cx="5048959" cy="0"/>
                <wp:effectExtent l="0" t="0" r="18415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9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2 Conector recto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5pt,327.2pt" to="441.4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493511" wp14:editId="7585B672">
                <wp:simplePos x="0" y="0"/>
                <wp:positionH relativeFrom="column">
                  <wp:posOffset>610442</wp:posOffset>
                </wp:positionH>
                <wp:positionV relativeFrom="paragraph">
                  <wp:posOffset>3868538</wp:posOffset>
                </wp:positionV>
                <wp:extent cx="1414130" cy="0"/>
                <wp:effectExtent l="0" t="0" r="15240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1 Conector recto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05pt,304.6pt" to="159.4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C6A218" wp14:editId="62455CD1">
                <wp:simplePos x="0" y="0"/>
                <wp:positionH relativeFrom="column">
                  <wp:posOffset>2247265</wp:posOffset>
                </wp:positionH>
                <wp:positionV relativeFrom="paragraph">
                  <wp:posOffset>3484718</wp:posOffset>
                </wp:positionV>
                <wp:extent cx="3199883" cy="0"/>
                <wp:effectExtent l="0" t="0" r="19685" b="19050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0 Conector recto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95pt,274.4pt" to="428.9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06B690" wp14:editId="0E9676BA">
                <wp:simplePos x="0" y="0"/>
                <wp:positionH relativeFrom="column">
                  <wp:posOffset>343535</wp:posOffset>
                </wp:positionH>
                <wp:positionV relativeFrom="paragraph">
                  <wp:posOffset>3017358</wp:posOffset>
                </wp:positionV>
                <wp:extent cx="5262113" cy="0"/>
                <wp:effectExtent l="0" t="0" r="1524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05pt,237.6pt" to="441.4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556AD4" wp14:editId="10F015C5">
                <wp:simplePos x="0" y="0"/>
                <wp:positionH relativeFrom="column">
                  <wp:posOffset>1173480</wp:posOffset>
                </wp:positionH>
                <wp:positionV relativeFrom="paragraph">
                  <wp:posOffset>2165823</wp:posOffset>
                </wp:positionV>
                <wp:extent cx="4454525" cy="0"/>
                <wp:effectExtent l="0" t="0" r="222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70.55pt" to="443.15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" strokecolor="black [3213]"/>
            </w:pict>
          </mc:Fallback>
        </mc:AlternateContent>
      </w:r>
      <w:r w:rsidR="006B539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7FD65E" wp14:editId="744FD001">
                <wp:simplePos x="0" y="0"/>
                <wp:positionH relativeFrom="column">
                  <wp:posOffset>2386079</wp:posOffset>
                </wp:positionH>
                <wp:positionV relativeFrom="paragraph">
                  <wp:posOffset>1965310</wp:posOffset>
                </wp:positionV>
                <wp:extent cx="3242413" cy="0"/>
                <wp:effectExtent l="0" t="0" r="1524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 Conector recto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9pt,154.75pt" to="443.2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" strokecolor="black [3213]"/>
            </w:pict>
          </mc:Fallback>
        </mc:AlternateContent>
      </w:r>
      <w:r w:rsidR="004815CE">
        <w:br w:type="page"/>
      </w:r>
    </w:p>
    <w:p w:rsidR="004815CE" w:rsidRPr="006C1525" w:rsidRDefault="0085777E" w:rsidP="006C1525">
      <w:r w:rsidRPr="00A6008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FE0AE6" wp14:editId="60F4EBF9">
                <wp:simplePos x="0" y="0"/>
                <wp:positionH relativeFrom="column">
                  <wp:posOffset>-103505</wp:posOffset>
                </wp:positionH>
                <wp:positionV relativeFrom="paragraph">
                  <wp:posOffset>7968615</wp:posOffset>
                </wp:positionV>
                <wp:extent cx="5905500" cy="0"/>
                <wp:effectExtent l="0" t="0" r="19050" b="19050"/>
                <wp:wrapNone/>
                <wp:docPr id="339" name="3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9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627.45pt" to="456.85pt,6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2D0AB4" wp14:editId="36004FB1">
                <wp:simplePos x="0" y="0"/>
                <wp:positionH relativeFrom="column">
                  <wp:posOffset>-103505</wp:posOffset>
                </wp:positionH>
                <wp:positionV relativeFrom="paragraph">
                  <wp:posOffset>8194939</wp:posOffset>
                </wp:positionV>
                <wp:extent cx="5905500" cy="0"/>
                <wp:effectExtent l="0" t="0" r="19050" b="19050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0 Conector recto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645.25pt" to="456.85pt,6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08B0FD" wp14:editId="057AB7CD">
                <wp:simplePos x="0" y="0"/>
                <wp:positionH relativeFrom="column">
                  <wp:posOffset>-103505</wp:posOffset>
                </wp:positionH>
                <wp:positionV relativeFrom="paragraph">
                  <wp:posOffset>7760599</wp:posOffset>
                </wp:positionV>
                <wp:extent cx="5905500" cy="0"/>
                <wp:effectExtent l="0" t="0" r="19050" b="19050"/>
                <wp:wrapNone/>
                <wp:docPr id="338" name="3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8 Conector recto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611.05pt" to="456.85pt,6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E9D770" wp14:editId="58FAC4B8">
                <wp:simplePos x="0" y="0"/>
                <wp:positionH relativeFrom="column">
                  <wp:posOffset>-103505</wp:posOffset>
                </wp:positionH>
                <wp:positionV relativeFrom="paragraph">
                  <wp:posOffset>7550521</wp:posOffset>
                </wp:positionV>
                <wp:extent cx="5905500" cy="0"/>
                <wp:effectExtent l="0" t="0" r="19050" b="19050"/>
                <wp:wrapNone/>
                <wp:docPr id="336" name="3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6 Conector recto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94.55pt" to="456.8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59A94D" wp14:editId="35C0BC60">
                <wp:simplePos x="0" y="0"/>
                <wp:positionH relativeFrom="column">
                  <wp:posOffset>-103505</wp:posOffset>
                </wp:positionH>
                <wp:positionV relativeFrom="paragraph">
                  <wp:posOffset>7350496</wp:posOffset>
                </wp:positionV>
                <wp:extent cx="5905500" cy="0"/>
                <wp:effectExtent l="0" t="0" r="19050" b="19050"/>
                <wp:wrapNone/>
                <wp:docPr id="335" name="3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5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78.8pt" to="456.85pt,5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077AB4" wp14:editId="3FFB1E56">
                <wp:simplePos x="0" y="0"/>
                <wp:positionH relativeFrom="column">
                  <wp:posOffset>-103505</wp:posOffset>
                </wp:positionH>
                <wp:positionV relativeFrom="paragraph">
                  <wp:posOffset>7136501</wp:posOffset>
                </wp:positionV>
                <wp:extent cx="5905500" cy="0"/>
                <wp:effectExtent l="0" t="0" r="19050" b="19050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4 Conector recto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61.95pt" to="456.85pt,5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C7A601" wp14:editId="49384942">
                <wp:simplePos x="0" y="0"/>
                <wp:positionH relativeFrom="column">
                  <wp:posOffset>-103505</wp:posOffset>
                </wp:positionH>
                <wp:positionV relativeFrom="paragraph">
                  <wp:posOffset>6929491</wp:posOffset>
                </wp:positionV>
                <wp:extent cx="5905500" cy="0"/>
                <wp:effectExtent l="0" t="0" r="19050" b="1905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3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45.65pt" to="456.85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5F3B1A" wp14:editId="536B0AEB">
                <wp:simplePos x="0" y="0"/>
                <wp:positionH relativeFrom="column">
                  <wp:posOffset>-103505</wp:posOffset>
                </wp:positionH>
                <wp:positionV relativeFrom="paragraph">
                  <wp:posOffset>6722481</wp:posOffset>
                </wp:positionV>
                <wp:extent cx="5905500" cy="0"/>
                <wp:effectExtent l="0" t="0" r="19050" b="1905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2 Conector recto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29.35pt" to="456.85pt,5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8EB53C" wp14:editId="19CB8CCD">
                <wp:simplePos x="0" y="0"/>
                <wp:positionH relativeFrom="column">
                  <wp:posOffset>-102235</wp:posOffset>
                </wp:positionH>
                <wp:positionV relativeFrom="paragraph">
                  <wp:posOffset>6514201</wp:posOffset>
                </wp:positionV>
                <wp:extent cx="5905500" cy="0"/>
                <wp:effectExtent l="0" t="0" r="19050" b="19050"/>
                <wp:wrapNone/>
                <wp:docPr id="331" name="3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1 Conector recto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512.95pt" to="456.95pt,5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E54B52" wp14:editId="67876121">
                <wp:simplePos x="0" y="0"/>
                <wp:positionH relativeFrom="column">
                  <wp:posOffset>-106680</wp:posOffset>
                </wp:positionH>
                <wp:positionV relativeFrom="paragraph">
                  <wp:posOffset>6301740</wp:posOffset>
                </wp:positionV>
                <wp:extent cx="5905500" cy="0"/>
                <wp:effectExtent l="0" t="0" r="19050" b="19050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0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96.2pt" to="456.6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A60EBF" wp14:editId="30909479">
                <wp:simplePos x="0" y="0"/>
                <wp:positionH relativeFrom="column">
                  <wp:posOffset>-106680</wp:posOffset>
                </wp:positionH>
                <wp:positionV relativeFrom="paragraph">
                  <wp:posOffset>6094095</wp:posOffset>
                </wp:positionV>
                <wp:extent cx="5905500" cy="0"/>
                <wp:effectExtent l="0" t="0" r="19050" b="1905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9 Conector recto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79.85pt" to="456.6pt,4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9CACB1" wp14:editId="5699C7C2">
                <wp:simplePos x="0" y="0"/>
                <wp:positionH relativeFrom="column">
                  <wp:posOffset>-106680</wp:posOffset>
                </wp:positionH>
                <wp:positionV relativeFrom="paragraph">
                  <wp:posOffset>5886079</wp:posOffset>
                </wp:positionV>
                <wp:extent cx="5905500" cy="0"/>
                <wp:effectExtent l="0" t="0" r="19050" b="19050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8 Conector recto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63.45pt" to="456.6pt,4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9145ED" wp14:editId="343476E1">
                <wp:simplePos x="0" y="0"/>
                <wp:positionH relativeFrom="column">
                  <wp:posOffset>-106680</wp:posOffset>
                </wp:positionH>
                <wp:positionV relativeFrom="paragraph">
                  <wp:posOffset>5686689</wp:posOffset>
                </wp:positionV>
                <wp:extent cx="5905500" cy="0"/>
                <wp:effectExtent l="0" t="0" r="19050" b="19050"/>
                <wp:wrapNone/>
                <wp:docPr id="327" name="3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7 Conector recto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47.75pt" to="456.6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C17126" wp14:editId="271EAFB9">
                <wp:simplePos x="0" y="0"/>
                <wp:positionH relativeFrom="column">
                  <wp:posOffset>-106680</wp:posOffset>
                </wp:positionH>
                <wp:positionV relativeFrom="paragraph">
                  <wp:posOffset>5478409</wp:posOffset>
                </wp:positionV>
                <wp:extent cx="5905500" cy="0"/>
                <wp:effectExtent l="0" t="0" r="19050" b="19050"/>
                <wp:wrapNone/>
                <wp:docPr id="326" name="3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6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31.35pt" to="456.6pt,4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81BC7" wp14:editId="6C5E9DBF">
                <wp:simplePos x="0" y="0"/>
                <wp:positionH relativeFrom="column">
                  <wp:posOffset>-106680</wp:posOffset>
                </wp:positionH>
                <wp:positionV relativeFrom="paragraph">
                  <wp:posOffset>5260604</wp:posOffset>
                </wp:positionV>
                <wp:extent cx="5905500" cy="0"/>
                <wp:effectExtent l="0" t="0" r="19050" b="19050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5 Conector recto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14.2pt" to="456.6pt,4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69D47" wp14:editId="385C6E0E">
                <wp:simplePos x="0" y="0"/>
                <wp:positionH relativeFrom="column">
                  <wp:posOffset>-106680</wp:posOffset>
                </wp:positionH>
                <wp:positionV relativeFrom="paragraph">
                  <wp:posOffset>5052959</wp:posOffset>
                </wp:positionV>
                <wp:extent cx="5905500" cy="0"/>
                <wp:effectExtent l="0" t="0" r="19050" b="19050"/>
                <wp:wrapNone/>
                <wp:docPr id="324" name="3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4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97.85pt" to="456.6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F6F0F1" wp14:editId="38862FEF">
                <wp:simplePos x="0" y="0"/>
                <wp:positionH relativeFrom="column">
                  <wp:posOffset>-106680</wp:posOffset>
                </wp:positionH>
                <wp:positionV relativeFrom="paragraph">
                  <wp:posOffset>4844151</wp:posOffset>
                </wp:positionV>
                <wp:extent cx="5905500" cy="0"/>
                <wp:effectExtent l="0" t="0" r="19050" b="19050"/>
                <wp:wrapNone/>
                <wp:docPr id="322" name="3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2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81.45pt" to="456.6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E9AA43" wp14:editId="353575ED">
                <wp:simplePos x="0" y="0"/>
                <wp:positionH relativeFrom="column">
                  <wp:posOffset>-106045</wp:posOffset>
                </wp:positionH>
                <wp:positionV relativeFrom="paragraph">
                  <wp:posOffset>4643384</wp:posOffset>
                </wp:positionV>
                <wp:extent cx="5905500" cy="0"/>
                <wp:effectExtent l="0" t="0" r="19050" b="19050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1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365.6pt" to="456.65pt,3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F9D7AB" wp14:editId="31D39B68">
                <wp:simplePos x="0" y="0"/>
                <wp:positionH relativeFrom="column">
                  <wp:posOffset>-106680</wp:posOffset>
                </wp:positionH>
                <wp:positionV relativeFrom="paragraph">
                  <wp:posOffset>4219946</wp:posOffset>
                </wp:positionV>
                <wp:extent cx="5905500" cy="0"/>
                <wp:effectExtent l="0" t="0" r="19050" b="19050"/>
                <wp:wrapNone/>
                <wp:docPr id="319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9 Conector recto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32.3pt" to="456.6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FDA7EB" wp14:editId="271FB29F">
                <wp:simplePos x="0" y="0"/>
                <wp:positionH relativeFrom="column">
                  <wp:posOffset>-106680</wp:posOffset>
                </wp:positionH>
                <wp:positionV relativeFrom="paragraph">
                  <wp:posOffset>4426956</wp:posOffset>
                </wp:positionV>
                <wp:extent cx="5905500" cy="0"/>
                <wp:effectExtent l="0" t="0" r="19050" b="19050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0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48.6pt" to="456.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445D9" wp14:editId="52C83F44">
                <wp:simplePos x="0" y="0"/>
                <wp:positionH relativeFrom="column">
                  <wp:posOffset>-106680</wp:posOffset>
                </wp:positionH>
                <wp:positionV relativeFrom="paragraph">
                  <wp:posOffset>3996055</wp:posOffset>
                </wp:positionV>
                <wp:extent cx="5905500" cy="0"/>
                <wp:effectExtent l="0" t="0" r="19050" b="19050"/>
                <wp:wrapNone/>
                <wp:docPr id="318" name="3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8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14.65pt" to="456.6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" strokecolor="black [3040]" strokeweight="1pt"/>
            </w:pict>
          </mc:Fallback>
        </mc:AlternateContent>
      </w:r>
      <w:r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2FFEB3" wp14:editId="374B018E">
                <wp:simplePos x="0" y="0"/>
                <wp:positionH relativeFrom="column">
                  <wp:posOffset>-106680</wp:posOffset>
                </wp:positionH>
                <wp:positionV relativeFrom="paragraph">
                  <wp:posOffset>3597910</wp:posOffset>
                </wp:positionV>
                <wp:extent cx="5905500" cy="0"/>
                <wp:effectExtent l="0" t="0" r="19050" b="19050"/>
                <wp:wrapNone/>
                <wp:docPr id="316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6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83.3pt" to="456.6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" strokecolor="black [3040]" strokeweight="1pt"/>
            </w:pict>
          </mc:Fallback>
        </mc:AlternateContent>
      </w:r>
      <w:r w:rsidR="0042215B"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766F9" wp14:editId="0C8635C1">
                <wp:simplePos x="0" y="0"/>
                <wp:positionH relativeFrom="column">
                  <wp:posOffset>-106680</wp:posOffset>
                </wp:positionH>
                <wp:positionV relativeFrom="paragraph">
                  <wp:posOffset>3389259</wp:posOffset>
                </wp:positionV>
                <wp:extent cx="5905500" cy="0"/>
                <wp:effectExtent l="0" t="0" r="19050" b="19050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5 Conector recto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66.85pt" to="456.6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" strokecolor="black [3040]" strokeweight="1pt"/>
            </w:pict>
          </mc:Fallback>
        </mc:AlternateContent>
      </w:r>
      <w:r w:rsidR="0042215B" w:rsidRPr="00A6008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C8D1AE" wp14:editId="1A20CC44">
                <wp:simplePos x="0" y="0"/>
                <wp:positionH relativeFrom="column">
                  <wp:posOffset>-106680</wp:posOffset>
                </wp:positionH>
                <wp:positionV relativeFrom="paragraph">
                  <wp:posOffset>3172724</wp:posOffset>
                </wp:positionV>
                <wp:extent cx="5905500" cy="0"/>
                <wp:effectExtent l="0" t="0" r="19050" b="190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4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49.8pt" to="456.6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" strokecolor="black [3040]" strokeweight="1pt"/>
            </w:pict>
          </mc:Fallback>
        </mc:AlternateContent>
      </w:r>
      <w:r w:rsidR="0042215B" w:rsidRPr="00A600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490E30" wp14:editId="48B23E33">
                <wp:simplePos x="0" y="0"/>
                <wp:positionH relativeFrom="column">
                  <wp:posOffset>-106680</wp:posOffset>
                </wp:positionH>
                <wp:positionV relativeFrom="paragraph">
                  <wp:posOffset>2756164</wp:posOffset>
                </wp:positionV>
                <wp:extent cx="5905500" cy="0"/>
                <wp:effectExtent l="0" t="0" r="19050" b="19050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2 Conector recto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17pt" to="456.6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" strokecolor="black [3040]" strokeweight="1pt"/>
            </w:pict>
          </mc:Fallback>
        </mc:AlternateContent>
      </w:r>
      <w:r w:rsidR="0042215B" w:rsidRPr="00A6008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09009E" wp14:editId="6969A249">
                <wp:simplePos x="0" y="0"/>
                <wp:positionH relativeFrom="column">
                  <wp:posOffset>-106680</wp:posOffset>
                </wp:positionH>
                <wp:positionV relativeFrom="paragraph">
                  <wp:posOffset>2973334</wp:posOffset>
                </wp:positionV>
                <wp:extent cx="5905500" cy="0"/>
                <wp:effectExtent l="0" t="0" r="19050" b="19050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3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34.1pt" to="456.6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" strokecolor="black [3040]" strokeweight="1pt"/>
            </w:pict>
          </mc:Fallback>
        </mc:AlternateContent>
      </w:r>
      <w:r w:rsidR="0042215B" w:rsidRPr="00A6008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83B226" wp14:editId="1B56174D">
                <wp:simplePos x="0" y="0"/>
                <wp:positionH relativeFrom="column">
                  <wp:posOffset>-106045</wp:posOffset>
                </wp:positionH>
                <wp:positionV relativeFrom="paragraph">
                  <wp:posOffset>2556139</wp:posOffset>
                </wp:positionV>
                <wp:extent cx="5905500" cy="0"/>
                <wp:effectExtent l="0" t="0" r="19050" b="19050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1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201.25pt" to="456.6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" strokecolor="black [3040]" strokeweight="1pt"/>
            </w:pict>
          </mc:Fallback>
        </mc:AlternateContent>
      </w:r>
      <w:r w:rsidR="0042215B" w:rsidRPr="000260F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C8A0FD" wp14:editId="3BD4F6B5">
                <wp:simplePos x="0" y="0"/>
                <wp:positionH relativeFrom="column">
                  <wp:posOffset>-99060</wp:posOffset>
                </wp:positionH>
                <wp:positionV relativeFrom="paragraph">
                  <wp:posOffset>2344049</wp:posOffset>
                </wp:positionV>
                <wp:extent cx="5905500" cy="0"/>
                <wp:effectExtent l="0" t="0" r="19050" b="1905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8 Conector recto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84.55pt" to="457.2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" strokecolor="black [3040]" strokeweight="1pt"/>
            </w:pict>
          </mc:Fallback>
        </mc:AlternateContent>
      </w:r>
      <w:r w:rsidR="0042215B" w:rsidRPr="000260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094DB3" wp14:editId="23F6C4F7">
                <wp:simplePos x="0" y="0"/>
                <wp:positionH relativeFrom="column">
                  <wp:posOffset>-99060</wp:posOffset>
                </wp:positionH>
                <wp:positionV relativeFrom="paragraph">
                  <wp:posOffset>2129419</wp:posOffset>
                </wp:positionV>
                <wp:extent cx="5905500" cy="0"/>
                <wp:effectExtent l="0" t="0" r="1905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67.65pt" to="457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" strokecolor="black [3040]" strokeweight="1pt"/>
            </w:pict>
          </mc:Fallback>
        </mc:AlternateContent>
      </w:r>
      <w:r w:rsidR="0042215B" w:rsidRPr="000260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EF1A6" wp14:editId="05B956CF">
                <wp:simplePos x="0" y="0"/>
                <wp:positionH relativeFrom="column">
                  <wp:posOffset>-99060</wp:posOffset>
                </wp:positionH>
                <wp:positionV relativeFrom="paragraph">
                  <wp:posOffset>1930664</wp:posOffset>
                </wp:positionV>
                <wp:extent cx="5905500" cy="0"/>
                <wp:effectExtent l="0" t="0" r="1905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2pt" to="457.2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" strokecolor="black [3040]" strokeweight="1pt"/>
            </w:pict>
          </mc:Fallback>
        </mc:AlternateContent>
      </w:r>
      <w:r w:rsidR="0042215B" w:rsidRPr="000260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3ED16" wp14:editId="72EB2D12">
                <wp:simplePos x="0" y="0"/>
                <wp:positionH relativeFrom="column">
                  <wp:posOffset>-99060</wp:posOffset>
                </wp:positionH>
                <wp:positionV relativeFrom="paragraph">
                  <wp:posOffset>1724396</wp:posOffset>
                </wp:positionV>
                <wp:extent cx="5905500" cy="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35.8pt" to="457.2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" strokecolor="black [3040]" strokeweight="1pt"/>
            </w:pict>
          </mc:Fallback>
        </mc:AlternateContent>
      </w:r>
      <w:r w:rsidR="0042215B" w:rsidRPr="000260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2D01B3" wp14:editId="30A71B1A">
                <wp:simplePos x="0" y="0"/>
                <wp:positionH relativeFrom="column">
                  <wp:posOffset>-99060</wp:posOffset>
                </wp:positionH>
                <wp:positionV relativeFrom="paragraph">
                  <wp:posOffset>1507861</wp:posOffset>
                </wp:positionV>
                <wp:extent cx="5905500" cy="0"/>
                <wp:effectExtent l="0" t="0" r="1905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18.75pt" to="457.2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" strokecolor="black [3040]" strokeweight="1pt"/>
            </w:pict>
          </mc:Fallback>
        </mc:AlternateContent>
      </w:r>
      <w:r w:rsidR="0042215B" w:rsidRPr="000260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77D94" wp14:editId="21295509">
                <wp:simplePos x="0" y="0"/>
                <wp:positionH relativeFrom="column">
                  <wp:posOffset>-99060</wp:posOffset>
                </wp:positionH>
                <wp:positionV relativeFrom="paragraph">
                  <wp:posOffset>1084209</wp:posOffset>
                </wp:positionV>
                <wp:extent cx="5905500" cy="0"/>
                <wp:effectExtent l="0" t="0" r="1905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85.35pt" to="457.2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" strokecolor="black [3040]" strokeweight="1pt"/>
            </w:pict>
          </mc:Fallback>
        </mc:AlternateContent>
      </w:r>
      <w:r w:rsidR="004221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FEB92" wp14:editId="7CED2DCE">
                <wp:simplePos x="0" y="0"/>
                <wp:positionH relativeFrom="column">
                  <wp:posOffset>-99060</wp:posOffset>
                </wp:positionH>
                <wp:positionV relativeFrom="paragraph">
                  <wp:posOffset>875929</wp:posOffset>
                </wp:positionV>
                <wp:extent cx="5905500" cy="0"/>
                <wp:effectExtent l="0" t="0" r="1905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8.95pt" to="457.2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" strokecolor="black [3040]" strokeweight="1pt"/>
            </w:pict>
          </mc:Fallback>
        </mc:AlternateContent>
      </w:r>
      <w:r w:rsidR="004221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33C03" wp14:editId="41220273">
                <wp:simplePos x="0" y="0"/>
                <wp:positionH relativeFrom="column">
                  <wp:posOffset>-99060</wp:posOffset>
                </wp:positionH>
                <wp:positionV relativeFrom="paragraph">
                  <wp:posOffset>658124</wp:posOffset>
                </wp:positionV>
                <wp:extent cx="5905500" cy="0"/>
                <wp:effectExtent l="0" t="0" r="1905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51.8pt" to="457.2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" strokecolor="black [3040]" strokeweight="1pt"/>
            </w:pict>
          </mc:Fallback>
        </mc:AlternateContent>
      </w:r>
      <w:r w:rsidR="00A6008F" w:rsidRPr="000260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4DAEE" wp14:editId="2B0FBE8B">
                <wp:simplePos x="0" y="0"/>
                <wp:positionH relativeFrom="column">
                  <wp:posOffset>-215738</wp:posOffset>
                </wp:positionH>
                <wp:positionV relativeFrom="paragraph">
                  <wp:posOffset>-337820</wp:posOffset>
                </wp:positionV>
                <wp:extent cx="6162675" cy="257175"/>
                <wp:effectExtent l="0" t="0" r="28575" b="2857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0F8" w:rsidRPr="000260F8" w:rsidRDefault="000260F8" w:rsidP="000260F8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260F8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II. RELATO DE LOS HECHOS VERTIDO POR EL DENUNCIANTE O QUERELLANTE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43" type="#_x0000_t202" style="position:absolute;margin-left:-17pt;margin-top:-26.6pt;width:485.2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" fillcolor="black [3213]" strokeweight=".5pt">
                <v:textbox>
                  <w:txbxContent>
                    <w:p w:rsidR="000260F8" w:rsidRPr="000260F8" w:rsidRDefault="000260F8" w:rsidP="000260F8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260F8">
                        <w:rPr>
                          <w:b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II. RELATO DE LOS HECHOS VERTIDO POR EL DENUNCIANTE O QUERELLANTE</w:t>
                      </w:r>
                    </w:p>
                  </w:txbxContent>
                </v:textbox>
              </v:shape>
            </w:pict>
          </mc:Fallback>
        </mc:AlternateContent>
      </w:r>
      <w:r w:rsidR="00A6008F" w:rsidRPr="000260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DAB6C" wp14:editId="2576084E">
                <wp:simplePos x="0" y="0"/>
                <wp:positionH relativeFrom="column">
                  <wp:posOffset>-215738</wp:posOffset>
                </wp:positionH>
                <wp:positionV relativeFrom="paragraph">
                  <wp:posOffset>167005</wp:posOffset>
                </wp:positionV>
                <wp:extent cx="6162675" cy="257175"/>
                <wp:effectExtent l="0" t="0" r="28575" b="285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0F8" w:rsidRPr="000260F8" w:rsidRDefault="000260F8" w:rsidP="000260F8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Describa detalladamente: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44" type="#_x0000_t202" style="position:absolute;margin-left:-17pt;margin-top:13.15pt;width:485.25pt;height:2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" fillcolor="black [3213]" strokeweight=".5pt">
                <v:textbox>
                  <w:txbxContent>
                    <w:p w:rsidR="000260F8" w:rsidRPr="000260F8" w:rsidRDefault="000260F8" w:rsidP="000260F8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Describa detalladamente:</w:t>
                      </w:r>
                    </w:p>
                  </w:txbxContent>
                </v:textbox>
              </v:shape>
            </w:pict>
          </mc:Fallback>
        </mc:AlternateContent>
      </w:r>
      <w:r w:rsidR="00A600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96969" wp14:editId="1BBDA927">
                <wp:simplePos x="0" y="0"/>
                <wp:positionH relativeFrom="column">
                  <wp:posOffset>-218913</wp:posOffset>
                </wp:positionH>
                <wp:positionV relativeFrom="paragraph">
                  <wp:posOffset>429260</wp:posOffset>
                </wp:positionV>
                <wp:extent cx="6162675" cy="8048625"/>
                <wp:effectExtent l="0" t="0" r="28575" b="285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04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ermStart w:id="1301371878" w:edGrp="everyone" w:displacedByCustomXml="next"/>
                          <w:sdt>
                            <w:sdtPr>
                              <w:id w:val="749551885"/>
                              <w:placeholder>
                                <w:docPart w:val="6BBEE579C0AB4EB2A797435DBCC6CE9E"/>
                              </w:placeholder>
                              <w:showingPlcHdr/>
                              <w:text w:multiLine="1"/>
                            </w:sdtPr>
                            <w:sdtEndPr/>
                            <w:sdtContent>
                              <w:p w:rsidR="0085777E" w:rsidRDefault="0085777E" w:rsidP="0042215B">
                                <w:pPr>
                                  <w:spacing w:after="20"/>
                                </w:pPr>
                                <w:r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</w:p>
                            </w:sdtContent>
                          </w:sdt>
                          <w:permEnd w:id="1301371878" w:displacedByCustomXml="prev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45" type="#_x0000_t202" style="position:absolute;margin-left:-17.25pt;margin-top:33.8pt;width:485.25pt;height:6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" fillcolor="white [3201]" strokeweight=".5pt">
                <v:textbox>
                  <w:txbxContent>
                    <w:permStart w:id="1301371878" w:edGrp="everyone" w:displacedByCustomXml="next"/>
                    <w:sdt>
                      <w:sdtPr>
                        <w:id w:val="749551885"/>
                        <w:placeholder>
                          <w:docPart w:val="6BBEE579C0AB4EB2A797435DBCC6CE9E"/>
                        </w:placeholder>
                        <w:showingPlcHdr/>
                        <w:text w:multiLine="1"/>
                      </w:sdtPr>
                      <w:sdtEndPr/>
                      <w:sdtContent>
                        <w:p w:rsidR="0085777E" w:rsidRDefault="0085777E" w:rsidP="0042215B">
                          <w:pPr>
                            <w:spacing w:after="20"/>
                          </w:pPr>
                          <w:r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</w:p>
                      </w:sdtContent>
                    </w:sdt>
                    <w:permEnd w:id="1301371878" w:displacedByCustomXml="prev"/>
                  </w:txbxContent>
                </v:textbox>
              </v:shape>
            </w:pict>
          </mc:Fallback>
        </mc:AlternateContent>
      </w:r>
      <w:r w:rsidR="00A6008F" w:rsidRPr="00A6008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97DE01" wp14:editId="5F2CB975">
                <wp:simplePos x="0" y="0"/>
                <wp:positionH relativeFrom="column">
                  <wp:posOffset>-106680</wp:posOffset>
                </wp:positionH>
                <wp:positionV relativeFrom="paragraph">
                  <wp:posOffset>3797300</wp:posOffset>
                </wp:positionV>
                <wp:extent cx="5905500" cy="0"/>
                <wp:effectExtent l="0" t="0" r="19050" b="19050"/>
                <wp:wrapNone/>
                <wp:docPr id="317" name="3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7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99pt" to="456.6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" strokecolor="black [3040]" strokeweight="1pt"/>
            </w:pict>
          </mc:Fallback>
        </mc:AlternateContent>
      </w:r>
      <w:r w:rsidR="000260F8" w:rsidRPr="000260F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1DD784" wp14:editId="29E1923C">
                <wp:simplePos x="0" y="0"/>
                <wp:positionH relativeFrom="column">
                  <wp:posOffset>-99060</wp:posOffset>
                </wp:positionH>
                <wp:positionV relativeFrom="paragraph">
                  <wp:posOffset>1310005</wp:posOffset>
                </wp:positionV>
                <wp:extent cx="5905500" cy="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03.15pt" to="457.2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" strokecolor="black [3040]" strokeweight="1pt"/>
            </w:pict>
          </mc:Fallback>
        </mc:AlternateContent>
      </w:r>
    </w:p>
    <w:sectPr w:rsidR="004815CE" w:rsidRPr="006C1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4D" w:rsidRDefault="0082704D" w:rsidP="004815CE">
      <w:pPr>
        <w:spacing w:after="0" w:line="240" w:lineRule="auto"/>
      </w:pPr>
      <w:r>
        <w:separator/>
      </w:r>
    </w:p>
  </w:endnote>
  <w:endnote w:type="continuationSeparator" w:id="0">
    <w:p w:rsidR="0082704D" w:rsidRDefault="0082704D" w:rsidP="0048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4D" w:rsidRDefault="0082704D" w:rsidP="004815CE">
      <w:pPr>
        <w:spacing w:after="0" w:line="240" w:lineRule="auto"/>
      </w:pPr>
      <w:r>
        <w:separator/>
      </w:r>
    </w:p>
  </w:footnote>
  <w:footnote w:type="continuationSeparator" w:id="0">
    <w:p w:rsidR="0082704D" w:rsidRDefault="0082704D" w:rsidP="00481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comments" w:enforcement="1" w:cryptProviderType="rsaFull" w:cryptAlgorithmClass="hash" w:cryptAlgorithmType="typeAny" w:cryptAlgorithmSid="4" w:cryptSpinCount="100000" w:hash="Zdw/NlT05IsAmutPaG7ENb61UFo=" w:salt="rv5POLRFLlOOpDZ+QtlzHw==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9D"/>
    <w:rsid w:val="000260F8"/>
    <w:rsid w:val="00194536"/>
    <w:rsid w:val="001A7B86"/>
    <w:rsid w:val="00203E2D"/>
    <w:rsid w:val="0020423B"/>
    <w:rsid w:val="002052CB"/>
    <w:rsid w:val="0038729D"/>
    <w:rsid w:val="003A6368"/>
    <w:rsid w:val="003C3F9D"/>
    <w:rsid w:val="003F48E5"/>
    <w:rsid w:val="0042215B"/>
    <w:rsid w:val="004815CE"/>
    <w:rsid w:val="00533567"/>
    <w:rsid w:val="00562174"/>
    <w:rsid w:val="00591B3F"/>
    <w:rsid w:val="00593D2B"/>
    <w:rsid w:val="00594439"/>
    <w:rsid w:val="005D03C5"/>
    <w:rsid w:val="005F4200"/>
    <w:rsid w:val="00642DB7"/>
    <w:rsid w:val="00651F8D"/>
    <w:rsid w:val="00696216"/>
    <w:rsid w:val="006B5395"/>
    <w:rsid w:val="006C1525"/>
    <w:rsid w:val="006C5B2D"/>
    <w:rsid w:val="006F3353"/>
    <w:rsid w:val="00704BD9"/>
    <w:rsid w:val="00792652"/>
    <w:rsid w:val="007D0F46"/>
    <w:rsid w:val="0082704D"/>
    <w:rsid w:val="00831788"/>
    <w:rsid w:val="00842F9A"/>
    <w:rsid w:val="0085777E"/>
    <w:rsid w:val="00887306"/>
    <w:rsid w:val="008C268C"/>
    <w:rsid w:val="008E643D"/>
    <w:rsid w:val="009E08DC"/>
    <w:rsid w:val="00A6008F"/>
    <w:rsid w:val="00A84DE1"/>
    <w:rsid w:val="00B316F2"/>
    <w:rsid w:val="00B879CE"/>
    <w:rsid w:val="00B90F12"/>
    <w:rsid w:val="00B96FA1"/>
    <w:rsid w:val="00C50183"/>
    <w:rsid w:val="00C510E6"/>
    <w:rsid w:val="00D8512B"/>
    <w:rsid w:val="00E05688"/>
    <w:rsid w:val="00E86953"/>
    <w:rsid w:val="00EA074E"/>
    <w:rsid w:val="00ED17EE"/>
    <w:rsid w:val="00EF206A"/>
    <w:rsid w:val="00F00D01"/>
    <w:rsid w:val="00F14FF1"/>
    <w:rsid w:val="00FB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Javier\Documents\NetBeansProjects\NSIP-master_v2\NSIP-ab228b2d467ca58ba6477abc1df458def742feee\web-app\Plantillas\PlantillaDenuncia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BEE579C0AB4EB2A797435DBCC6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F1076-70F8-4BE7-93C9-68E53FA54D9D}"/>
      </w:docPartPr>
      <w:docPartBody>
        <w:p w:rsidR="00314FA0" w:rsidRDefault="001A7F8C">
          <w:pPr>
            <w:pStyle w:val="6BBEE579C0AB4EB2A797435DBCC6CE9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8C"/>
    <w:rsid w:val="001A7F8C"/>
    <w:rsid w:val="001C1597"/>
    <w:rsid w:val="00314FA0"/>
    <w:rsid w:val="008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BBEE579C0AB4EB2A797435DBCC6CE9E">
    <w:name w:val="6BBEE579C0AB4EB2A797435DBCC6CE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BBEE579C0AB4EB2A797435DBCC6CE9E">
    <w:name w:val="6BBEE579C0AB4EB2A797435DBCC6C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C4988-643A-43DF-89B7-DBBCD010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PlantillaDenuncia2.dotx</Template>
  <TotalTime>3</TotalTime>
  <Pages>2</Pages>
  <Words>12</Words>
  <Characters>67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Vazquez Vargas</dc:creator>
  <cp:lastModifiedBy>Francisco Javier Vazquez Vargas</cp:lastModifiedBy>
  <cp:revision>5</cp:revision>
  <dcterms:created xsi:type="dcterms:W3CDTF">2015-02-05T22:59:00Z</dcterms:created>
  <dcterms:modified xsi:type="dcterms:W3CDTF">2015-02-05T23:31:00Z</dcterms:modified>
</cp:coreProperties>
</file>